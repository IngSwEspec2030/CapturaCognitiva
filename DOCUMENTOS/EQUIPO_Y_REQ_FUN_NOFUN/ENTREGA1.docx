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A2B2" w14:textId="4F0D6152" w:rsidR="000A25E7" w:rsidRPr="00111B94" w:rsidRDefault="000F7405" w:rsidP="000A25E7">
      <w:pPr>
        <w:pStyle w:val="CoverHead1"/>
        <w:rPr>
          <w:rStyle w:val="nfasis"/>
          <w:rFonts w:asciiTheme="majorHAnsi" w:eastAsiaTheme="majorEastAsia" w:hAnsiTheme="majorHAnsi" w:cstheme="majorBidi"/>
          <w:b/>
          <w:bCs/>
          <w:spacing w:val="-10"/>
          <w:kern w:val="28"/>
          <w:sz w:val="96"/>
          <w:szCs w:val="96"/>
          <w:lang w:val="es-CO"/>
        </w:rPr>
      </w:pPr>
      <w:r w:rsidRPr="00111B94">
        <w:rPr>
          <w:rStyle w:val="nfasis"/>
          <w:rFonts w:asciiTheme="majorHAnsi" w:eastAsiaTheme="majorEastAsia" w:hAnsiTheme="majorHAnsi" w:cstheme="majorBidi"/>
          <w:b/>
          <w:bCs/>
          <w:spacing w:val="-10"/>
          <w:kern w:val="28"/>
          <w:sz w:val="96"/>
          <w:szCs w:val="96"/>
          <w:lang w:val="es-CO"/>
        </w:rPr>
        <w:t>Captura cognitiva para tratamiento de envíos</w:t>
      </w:r>
    </w:p>
    <w:p w14:paraId="4F5B76CE" w14:textId="02E9ABE2" w:rsidR="00C13FD7" w:rsidRPr="00111B94" w:rsidRDefault="00C13FD7" w:rsidP="000A25E7">
      <w:pPr>
        <w:pStyle w:val="CoverHead1"/>
        <w:rPr>
          <w:rStyle w:val="nfasis"/>
          <w:rFonts w:asciiTheme="majorHAnsi" w:eastAsiaTheme="majorEastAsia" w:hAnsiTheme="majorHAnsi" w:cstheme="majorBidi"/>
          <w:b/>
          <w:bCs/>
          <w:spacing w:val="-10"/>
          <w:kern w:val="28"/>
          <w:sz w:val="96"/>
          <w:szCs w:val="96"/>
          <w:lang w:val="es-CO"/>
        </w:rPr>
      </w:pPr>
    </w:p>
    <w:p w14:paraId="5973B7EB" w14:textId="77777777" w:rsidR="00C13FD7" w:rsidRPr="00111B94" w:rsidRDefault="00C13FD7" w:rsidP="000A25E7">
      <w:pPr>
        <w:pStyle w:val="CoverHead1"/>
        <w:rPr>
          <w:rStyle w:val="nfasis"/>
          <w:rFonts w:asciiTheme="majorHAnsi" w:eastAsiaTheme="majorEastAsia" w:hAnsiTheme="majorHAnsi" w:cstheme="majorBidi"/>
          <w:b/>
          <w:bCs/>
          <w:spacing w:val="-10"/>
          <w:kern w:val="28"/>
          <w:sz w:val="96"/>
          <w:szCs w:val="96"/>
          <w:lang w:val="es-CO"/>
        </w:rPr>
      </w:pPr>
    </w:p>
    <w:p w14:paraId="3C853026" w14:textId="06AAFA00" w:rsidR="00C31B26" w:rsidRPr="00111B94" w:rsidRDefault="00B64D32" w:rsidP="00224640">
      <w:pPr>
        <w:pStyle w:val="CoverHead1"/>
        <w:rPr>
          <w:lang w:val="es-CO"/>
        </w:rPr>
      </w:pPr>
      <w:r w:rsidRPr="00111B94">
        <w:rPr>
          <w:lang w:val="es-CO"/>
        </w:rPr>
        <w:t>Estudiantes:</w:t>
      </w:r>
    </w:p>
    <w:p w14:paraId="02225610" w14:textId="2D71151D" w:rsidR="00B64D32" w:rsidRPr="00111B94" w:rsidRDefault="00B64D32" w:rsidP="00B64D32">
      <w:pPr>
        <w:pStyle w:val="CoverHead2"/>
        <w:rPr>
          <w:lang w:val="es-CO"/>
        </w:rPr>
      </w:pPr>
      <w:r w:rsidRPr="00111B94">
        <w:rPr>
          <w:lang w:val="es-CO"/>
        </w:rPr>
        <w:t>Juan C. Morales Pérez</w:t>
      </w:r>
    </w:p>
    <w:p w14:paraId="64E0295E" w14:textId="047C6822" w:rsidR="00B64D32" w:rsidRPr="00111B94" w:rsidRDefault="00E104BB" w:rsidP="00B64D32">
      <w:pPr>
        <w:pStyle w:val="CoverHead2"/>
        <w:rPr>
          <w:lang w:val="es-CO"/>
        </w:rPr>
      </w:pPr>
      <w:r w:rsidRPr="00111B94">
        <w:rPr>
          <w:lang w:val="es-CO"/>
        </w:rPr>
        <w:t>Julián</w:t>
      </w:r>
      <w:r w:rsidR="00B64D32" w:rsidRPr="00111B94">
        <w:rPr>
          <w:lang w:val="es-CO"/>
        </w:rPr>
        <w:t xml:space="preserve"> A. Herrera Salazar</w:t>
      </w:r>
    </w:p>
    <w:p w14:paraId="11FEFB61" w14:textId="096C3283" w:rsidR="00B64D32" w:rsidRPr="00111B94" w:rsidRDefault="00B64D32" w:rsidP="00B64D32">
      <w:pPr>
        <w:pStyle w:val="CoverHead2"/>
        <w:rPr>
          <w:lang w:val="es-CO"/>
        </w:rPr>
      </w:pPr>
      <w:r w:rsidRPr="00111B94">
        <w:rPr>
          <w:lang w:val="es-CO"/>
        </w:rPr>
        <w:t xml:space="preserve">Diego F. Diaz </w:t>
      </w:r>
      <w:r w:rsidR="00E104BB" w:rsidRPr="00111B94">
        <w:rPr>
          <w:lang w:val="es-CO"/>
        </w:rPr>
        <w:t>Hernández</w:t>
      </w:r>
    </w:p>
    <w:p w14:paraId="4AEDADB9" w14:textId="60F36C55" w:rsidR="00B64D32" w:rsidRPr="00111B94" w:rsidRDefault="00B64D32" w:rsidP="00B64D32">
      <w:pPr>
        <w:pStyle w:val="CoverHead2"/>
        <w:rPr>
          <w:lang w:val="es-CO"/>
        </w:rPr>
      </w:pPr>
      <w:r w:rsidRPr="00111B94">
        <w:rPr>
          <w:lang w:val="es-CO"/>
        </w:rPr>
        <w:t xml:space="preserve">G. </w:t>
      </w:r>
      <w:r w:rsidR="00E104BB" w:rsidRPr="00111B94">
        <w:rPr>
          <w:lang w:val="es-CO"/>
        </w:rPr>
        <w:t>Andrés</w:t>
      </w:r>
      <w:r w:rsidRPr="00111B94">
        <w:rPr>
          <w:lang w:val="es-CO"/>
        </w:rPr>
        <w:t xml:space="preserve"> </w:t>
      </w:r>
      <w:r w:rsidR="00E104BB" w:rsidRPr="00111B94">
        <w:rPr>
          <w:lang w:val="es-CO"/>
        </w:rPr>
        <w:t>Martínez</w:t>
      </w:r>
      <w:r w:rsidRPr="00111B94">
        <w:rPr>
          <w:lang w:val="es-CO"/>
        </w:rPr>
        <w:t xml:space="preserve"> Cobos</w:t>
      </w:r>
    </w:p>
    <w:p w14:paraId="0799D3F6" w14:textId="68A7CB5B" w:rsidR="00B64D32" w:rsidRPr="00111B94" w:rsidRDefault="00B64D32" w:rsidP="00B64D32">
      <w:pPr>
        <w:pStyle w:val="CoverHead2"/>
        <w:rPr>
          <w:lang w:val="es-CO"/>
        </w:rPr>
      </w:pPr>
      <w:r w:rsidRPr="00111B94">
        <w:rPr>
          <w:lang w:val="es-CO"/>
        </w:rPr>
        <w:t>German A. Silva Pedraza</w:t>
      </w:r>
    </w:p>
    <w:p w14:paraId="58255607" w14:textId="695CB2F7" w:rsidR="00224640" w:rsidRPr="00111B94" w:rsidRDefault="00B64D32" w:rsidP="00224640">
      <w:pPr>
        <w:pStyle w:val="CoverHead1"/>
        <w:rPr>
          <w:lang w:val="es-CO"/>
        </w:rPr>
      </w:pPr>
      <w:r w:rsidRPr="00111B94">
        <w:rPr>
          <w:lang w:val="es-CO"/>
        </w:rPr>
        <w:t>Profesor:</w:t>
      </w:r>
    </w:p>
    <w:p w14:paraId="2B62419B" w14:textId="3270BECD" w:rsidR="00EB6826" w:rsidRPr="00111B94" w:rsidRDefault="000F7405" w:rsidP="006C67DE">
      <w:pPr>
        <w:pStyle w:val="CoverHead2"/>
        <w:rPr>
          <w:lang w:val="es-CO"/>
        </w:rPr>
      </w:pPr>
      <w:r w:rsidRPr="00111B94">
        <w:rPr>
          <w:lang w:val="es-CO"/>
        </w:rPr>
        <w:t>Carlos Andrés Parra</w:t>
      </w:r>
    </w:p>
    <w:p w14:paraId="737BA2D5" w14:textId="77777777" w:rsidR="00224640" w:rsidRPr="00111B94" w:rsidRDefault="00C905F5" w:rsidP="00224640">
      <w:pPr>
        <w:pStyle w:val="CoverHead1"/>
        <w:rPr>
          <w:lang w:val="es-CO"/>
        </w:rPr>
      </w:pPr>
      <w:sdt>
        <w:sdtPr>
          <w:rPr>
            <w:lang w:val="es-CO"/>
          </w:rPr>
          <w:id w:val="-1976748250"/>
          <w:placeholder>
            <w:docPart w:val="2F5EA7841FE94FA9B98B46A84762C8D4"/>
          </w:placeholder>
          <w:temporary/>
          <w:showingPlcHdr/>
          <w15:appearance w15:val="hidden"/>
        </w:sdtPr>
        <w:sdtEndPr/>
        <w:sdtContent>
          <w:r w:rsidR="00224640" w:rsidRPr="00111B94">
            <w:rPr>
              <w:lang w:val="es-CO"/>
            </w:rPr>
            <w:t>Course:</w:t>
          </w:r>
        </w:sdtContent>
      </w:sdt>
    </w:p>
    <w:p w14:paraId="6922C92D" w14:textId="7CCD117B" w:rsidR="00EB6826" w:rsidRPr="00111B94" w:rsidRDefault="00C905F5" w:rsidP="00224640">
      <w:pPr>
        <w:pStyle w:val="CoverHead2"/>
        <w:rPr>
          <w:lang w:val="es-CO"/>
        </w:rPr>
      </w:pPr>
      <w:sdt>
        <w:sdtPr>
          <w:rPr>
            <w:lang w:val="es-CO"/>
          </w:rPr>
          <w:alias w:val="Title"/>
          <w:tag w:val=""/>
          <w:id w:val="-1762127408"/>
          <w:placeholder>
            <w:docPart w:val="C53A02C1C94447EA94B8E058BCBE0FB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5E4B" w:rsidRPr="00111B94">
            <w:rPr>
              <w:lang w:val="es-CO"/>
            </w:rPr>
            <w:t>Ingeniería de Software</w:t>
          </w:r>
        </w:sdtContent>
      </w:sdt>
    </w:p>
    <w:p w14:paraId="62E990BD" w14:textId="35628BA3" w:rsidR="00255E4B" w:rsidRPr="00111B94" w:rsidRDefault="00255E4B" w:rsidP="00255E4B"/>
    <w:sdt>
      <w:sdtPr>
        <w:rPr>
          <w:rFonts w:asciiTheme="minorHAnsi" w:eastAsiaTheme="minorHAnsi" w:hAnsiTheme="minorHAnsi" w:cstheme="minorBidi"/>
          <w:color w:val="808080" w:themeColor="background1" w:themeShade="80"/>
          <w:sz w:val="26"/>
          <w:szCs w:val="26"/>
          <w:lang w:eastAsia="en-US"/>
        </w:rPr>
        <w:id w:val="1556898049"/>
        <w:docPartObj>
          <w:docPartGallery w:val="Table of Contents"/>
          <w:docPartUnique/>
        </w:docPartObj>
      </w:sdtPr>
      <w:sdtEndPr>
        <w:rPr>
          <w:b/>
          <w:bCs/>
        </w:rPr>
      </w:sdtEndPr>
      <w:sdtContent>
        <w:p w14:paraId="4F7BE03E" w14:textId="13BB1805" w:rsidR="00255E4B" w:rsidRPr="00111B94" w:rsidRDefault="00255E4B">
          <w:pPr>
            <w:pStyle w:val="TtuloTDC"/>
          </w:pPr>
          <w:r w:rsidRPr="00111B94">
            <w:t>Tabla de Contenido</w:t>
          </w:r>
        </w:p>
        <w:p w14:paraId="4817854E" w14:textId="72195C7A" w:rsidR="00D51722" w:rsidRPr="00111B94" w:rsidRDefault="00255E4B">
          <w:pPr>
            <w:pStyle w:val="TDC1"/>
            <w:tabs>
              <w:tab w:val="right" w:leader="dot" w:pos="9394"/>
            </w:tabs>
            <w:rPr>
              <w:rFonts w:eastAsiaTheme="minorEastAsia"/>
              <w:color w:val="auto"/>
              <w:sz w:val="22"/>
              <w:szCs w:val="22"/>
              <w:lang w:val="es-CO" w:eastAsia="es-CO"/>
            </w:rPr>
          </w:pPr>
          <w:r w:rsidRPr="00111B94">
            <w:rPr>
              <w:lang w:val="es-CO"/>
            </w:rPr>
            <w:fldChar w:fldCharType="begin"/>
          </w:r>
          <w:r w:rsidRPr="00111B94">
            <w:rPr>
              <w:lang w:val="es-CO"/>
            </w:rPr>
            <w:instrText xml:space="preserve"> TOC \o "1-3" \h \z \u </w:instrText>
          </w:r>
          <w:r w:rsidRPr="00111B94">
            <w:rPr>
              <w:lang w:val="es-CO"/>
            </w:rPr>
            <w:fldChar w:fldCharType="separate"/>
          </w:r>
          <w:hyperlink w:anchor="_Toc48572708" w:history="1">
            <w:r w:rsidR="00D51722" w:rsidRPr="00111B94">
              <w:rPr>
                <w:rStyle w:val="Hipervnculo"/>
                <w:lang w:val="es-CO"/>
              </w:rPr>
              <w:t xml:space="preserve">Objetivos del </w:t>
            </w:r>
            <w:r w:rsidR="00D51722" w:rsidRPr="00111B94">
              <w:rPr>
                <w:rStyle w:val="Hipervnculo"/>
                <w:iCs/>
                <w:lang w:val="es-CO"/>
              </w:rPr>
              <w:t>proyecto</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_Toc48572708 \h </w:instrText>
            </w:r>
            <w:r w:rsidR="00D51722" w:rsidRPr="00111B94">
              <w:rPr>
                <w:webHidden/>
                <w:lang w:val="es-CO"/>
              </w:rPr>
            </w:r>
            <w:r w:rsidR="00D51722" w:rsidRPr="00111B94">
              <w:rPr>
                <w:webHidden/>
                <w:lang w:val="es-CO"/>
              </w:rPr>
              <w:fldChar w:fldCharType="separate"/>
            </w:r>
            <w:r w:rsidR="00D51722" w:rsidRPr="00111B94">
              <w:rPr>
                <w:webHidden/>
                <w:lang w:val="es-CO"/>
              </w:rPr>
              <w:t>3</w:t>
            </w:r>
            <w:r w:rsidR="00D51722" w:rsidRPr="00111B94">
              <w:rPr>
                <w:webHidden/>
                <w:lang w:val="es-CO"/>
              </w:rPr>
              <w:fldChar w:fldCharType="end"/>
            </w:r>
          </w:hyperlink>
        </w:p>
        <w:p w14:paraId="4961D0D6" w14:textId="238864C3" w:rsidR="00D51722" w:rsidRPr="00111B94" w:rsidRDefault="00C905F5">
          <w:pPr>
            <w:pStyle w:val="TDC2"/>
            <w:tabs>
              <w:tab w:val="right" w:leader="dot" w:pos="9394"/>
            </w:tabs>
            <w:rPr>
              <w:rFonts w:eastAsiaTheme="minorEastAsia"/>
              <w:color w:val="auto"/>
              <w:sz w:val="22"/>
              <w:szCs w:val="22"/>
              <w:lang w:val="es-CO" w:eastAsia="es-CO"/>
            </w:rPr>
          </w:pPr>
          <w:hyperlink w:anchor="_Toc48572709" w:history="1">
            <w:r w:rsidR="00D51722" w:rsidRPr="00111B94">
              <w:rPr>
                <w:rStyle w:val="Hipervnculo"/>
                <w:lang w:val="es-CO"/>
              </w:rPr>
              <w:t>Objetivo General</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_Toc48572709 \h </w:instrText>
            </w:r>
            <w:r w:rsidR="00D51722" w:rsidRPr="00111B94">
              <w:rPr>
                <w:webHidden/>
                <w:lang w:val="es-CO"/>
              </w:rPr>
            </w:r>
            <w:r w:rsidR="00D51722" w:rsidRPr="00111B94">
              <w:rPr>
                <w:webHidden/>
                <w:lang w:val="es-CO"/>
              </w:rPr>
              <w:fldChar w:fldCharType="separate"/>
            </w:r>
            <w:r w:rsidR="00D51722" w:rsidRPr="00111B94">
              <w:rPr>
                <w:webHidden/>
                <w:lang w:val="es-CO"/>
              </w:rPr>
              <w:t>3</w:t>
            </w:r>
            <w:r w:rsidR="00D51722" w:rsidRPr="00111B94">
              <w:rPr>
                <w:webHidden/>
                <w:lang w:val="es-CO"/>
              </w:rPr>
              <w:fldChar w:fldCharType="end"/>
            </w:r>
          </w:hyperlink>
        </w:p>
        <w:p w14:paraId="489570DE" w14:textId="7CF767D3" w:rsidR="00D51722" w:rsidRPr="00111B94" w:rsidRDefault="00C905F5">
          <w:pPr>
            <w:pStyle w:val="TDC2"/>
            <w:tabs>
              <w:tab w:val="right" w:leader="dot" w:pos="9394"/>
            </w:tabs>
            <w:rPr>
              <w:rFonts w:eastAsiaTheme="minorEastAsia"/>
              <w:color w:val="auto"/>
              <w:sz w:val="22"/>
              <w:szCs w:val="22"/>
              <w:lang w:val="es-CO" w:eastAsia="es-CO"/>
            </w:rPr>
          </w:pPr>
          <w:hyperlink w:anchor="_Toc48572710" w:history="1">
            <w:r w:rsidR="00D51722" w:rsidRPr="00111B94">
              <w:rPr>
                <w:rStyle w:val="Hipervnculo"/>
                <w:lang w:val="es-CO"/>
              </w:rPr>
              <w:t>Objetivos Específicos</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_Toc48572710 \h </w:instrText>
            </w:r>
            <w:r w:rsidR="00D51722" w:rsidRPr="00111B94">
              <w:rPr>
                <w:webHidden/>
                <w:lang w:val="es-CO"/>
              </w:rPr>
            </w:r>
            <w:r w:rsidR="00D51722" w:rsidRPr="00111B94">
              <w:rPr>
                <w:webHidden/>
                <w:lang w:val="es-CO"/>
              </w:rPr>
              <w:fldChar w:fldCharType="separate"/>
            </w:r>
            <w:r w:rsidR="00D51722" w:rsidRPr="00111B94">
              <w:rPr>
                <w:webHidden/>
                <w:lang w:val="es-CO"/>
              </w:rPr>
              <w:t>3</w:t>
            </w:r>
            <w:r w:rsidR="00D51722" w:rsidRPr="00111B94">
              <w:rPr>
                <w:webHidden/>
                <w:lang w:val="es-CO"/>
              </w:rPr>
              <w:fldChar w:fldCharType="end"/>
            </w:r>
          </w:hyperlink>
        </w:p>
        <w:p w14:paraId="2817C74C" w14:textId="339774A2" w:rsidR="00D51722" w:rsidRPr="00111B94" w:rsidRDefault="00C905F5">
          <w:pPr>
            <w:pStyle w:val="TDC1"/>
            <w:tabs>
              <w:tab w:val="right" w:leader="dot" w:pos="9394"/>
            </w:tabs>
            <w:rPr>
              <w:rFonts w:eastAsiaTheme="minorEastAsia"/>
              <w:color w:val="auto"/>
              <w:sz w:val="22"/>
              <w:szCs w:val="22"/>
              <w:lang w:val="es-CO" w:eastAsia="es-CO"/>
            </w:rPr>
          </w:pPr>
          <w:hyperlink w:anchor="_Toc48572711" w:history="1">
            <w:r w:rsidR="00D51722" w:rsidRPr="00111B94">
              <w:rPr>
                <w:rStyle w:val="Hipervnculo"/>
                <w:iCs/>
                <w:lang w:val="es-CO"/>
              </w:rPr>
              <w:t>Idea de negocio</w:t>
            </w:r>
            <w:r w:rsidR="00D51722" w:rsidRPr="00111B94">
              <w:rPr>
                <w:rStyle w:val="Hipervnculo"/>
                <w:lang w:val="es-CO"/>
              </w:rPr>
              <w:t xml:space="preserve"> y propuesta</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_Toc48572711 \h </w:instrText>
            </w:r>
            <w:r w:rsidR="00D51722" w:rsidRPr="00111B94">
              <w:rPr>
                <w:webHidden/>
                <w:lang w:val="es-CO"/>
              </w:rPr>
            </w:r>
            <w:r w:rsidR="00D51722" w:rsidRPr="00111B94">
              <w:rPr>
                <w:webHidden/>
                <w:lang w:val="es-CO"/>
              </w:rPr>
              <w:fldChar w:fldCharType="separate"/>
            </w:r>
            <w:r w:rsidR="00D51722" w:rsidRPr="00111B94">
              <w:rPr>
                <w:webHidden/>
                <w:lang w:val="es-CO"/>
              </w:rPr>
              <w:t>3</w:t>
            </w:r>
            <w:r w:rsidR="00D51722" w:rsidRPr="00111B94">
              <w:rPr>
                <w:webHidden/>
                <w:lang w:val="es-CO"/>
              </w:rPr>
              <w:fldChar w:fldCharType="end"/>
            </w:r>
          </w:hyperlink>
        </w:p>
        <w:p w14:paraId="33456F80" w14:textId="33043441" w:rsidR="00D51722" w:rsidRPr="00111B94" w:rsidRDefault="00C905F5">
          <w:pPr>
            <w:pStyle w:val="TDC1"/>
            <w:tabs>
              <w:tab w:val="right" w:leader="dot" w:pos="9394"/>
            </w:tabs>
            <w:rPr>
              <w:rFonts w:eastAsiaTheme="minorEastAsia"/>
              <w:color w:val="auto"/>
              <w:sz w:val="22"/>
              <w:szCs w:val="22"/>
              <w:lang w:val="es-CO" w:eastAsia="es-CO"/>
            </w:rPr>
          </w:pPr>
          <w:hyperlink w:anchor="_Toc48572712" w:history="1">
            <w:r w:rsidR="00D51722" w:rsidRPr="00111B94">
              <w:rPr>
                <w:rStyle w:val="Hipervnculo"/>
                <w:iCs/>
                <w:lang w:val="es-CO"/>
              </w:rPr>
              <w:t>Recursos humanos</w:t>
            </w:r>
            <w:r w:rsidR="00D51722" w:rsidRPr="00111B94">
              <w:rPr>
                <w:rStyle w:val="Hipervnculo"/>
                <w:lang w:val="es-CO"/>
              </w:rPr>
              <w:t xml:space="preserve"> involucrados</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_Toc48572712 \h </w:instrText>
            </w:r>
            <w:r w:rsidR="00D51722" w:rsidRPr="00111B94">
              <w:rPr>
                <w:webHidden/>
                <w:lang w:val="es-CO"/>
              </w:rPr>
            </w:r>
            <w:r w:rsidR="00D51722" w:rsidRPr="00111B94">
              <w:rPr>
                <w:webHidden/>
                <w:lang w:val="es-CO"/>
              </w:rPr>
              <w:fldChar w:fldCharType="separate"/>
            </w:r>
            <w:r w:rsidR="00D51722" w:rsidRPr="00111B94">
              <w:rPr>
                <w:webHidden/>
                <w:lang w:val="es-CO"/>
              </w:rPr>
              <w:t>4</w:t>
            </w:r>
            <w:r w:rsidR="00D51722" w:rsidRPr="00111B94">
              <w:rPr>
                <w:webHidden/>
                <w:lang w:val="es-CO"/>
              </w:rPr>
              <w:fldChar w:fldCharType="end"/>
            </w:r>
          </w:hyperlink>
        </w:p>
        <w:p w14:paraId="09D34085" w14:textId="3FE152BC" w:rsidR="00D51722" w:rsidRPr="00111B94" w:rsidRDefault="00C905F5">
          <w:pPr>
            <w:pStyle w:val="TDC1"/>
            <w:tabs>
              <w:tab w:val="right" w:leader="dot" w:pos="9394"/>
            </w:tabs>
            <w:rPr>
              <w:rFonts w:eastAsiaTheme="minorEastAsia"/>
              <w:color w:val="auto"/>
              <w:sz w:val="22"/>
              <w:szCs w:val="22"/>
              <w:lang w:val="es-CO" w:eastAsia="es-CO"/>
            </w:rPr>
          </w:pPr>
          <w:hyperlink w:anchor="_Toc48572713" w:history="1">
            <w:r w:rsidR="00D51722" w:rsidRPr="00111B94">
              <w:rPr>
                <w:rStyle w:val="Hipervnculo"/>
                <w:lang w:val="es-CO"/>
              </w:rPr>
              <w:t xml:space="preserve">Requisitos del </w:t>
            </w:r>
            <w:r w:rsidR="00D51722" w:rsidRPr="00111B94">
              <w:rPr>
                <w:rStyle w:val="Hipervnculo"/>
                <w:iCs/>
                <w:lang w:val="es-CO"/>
              </w:rPr>
              <w:t>proyecto</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_Toc48572713 \h </w:instrText>
            </w:r>
            <w:r w:rsidR="00D51722" w:rsidRPr="00111B94">
              <w:rPr>
                <w:webHidden/>
                <w:lang w:val="es-CO"/>
              </w:rPr>
            </w:r>
            <w:r w:rsidR="00D51722" w:rsidRPr="00111B94">
              <w:rPr>
                <w:webHidden/>
                <w:lang w:val="es-CO"/>
              </w:rPr>
              <w:fldChar w:fldCharType="separate"/>
            </w:r>
            <w:r w:rsidR="00D51722" w:rsidRPr="00111B94">
              <w:rPr>
                <w:webHidden/>
                <w:lang w:val="es-CO"/>
              </w:rPr>
              <w:t>5</w:t>
            </w:r>
            <w:r w:rsidR="00D51722" w:rsidRPr="00111B94">
              <w:rPr>
                <w:webHidden/>
                <w:lang w:val="es-CO"/>
              </w:rPr>
              <w:fldChar w:fldCharType="end"/>
            </w:r>
          </w:hyperlink>
        </w:p>
        <w:p w14:paraId="085ED894" w14:textId="7BCFB0FE" w:rsidR="00D51722" w:rsidRPr="00111B94" w:rsidRDefault="00C905F5">
          <w:pPr>
            <w:pStyle w:val="TDC2"/>
            <w:tabs>
              <w:tab w:val="right" w:leader="dot" w:pos="9394"/>
            </w:tabs>
            <w:rPr>
              <w:rFonts w:eastAsiaTheme="minorEastAsia"/>
              <w:color w:val="auto"/>
              <w:sz w:val="22"/>
              <w:szCs w:val="22"/>
              <w:lang w:val="es-CO" w:eastAsia="es-CO"/>
            </w:rPr>
          </w:pPr>
          <w:hyperlink w:anchor="_Toc48572714" w:history="1">
            <w:r w:rsidR="00D51722" w:rsidRPr="00111B94">
              <w:rPr>
                <w:rStyle w:val="Hipervnculo"/>
                <w:lang w:val="es-CO"/>
              </w:rPr>
              <w:t>Requisitos Funcionales</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_Toc48572714 \h </w:instrText>
            </w:r>
            <w:r w:rsidR="00D51722" w:rsidRPr="00111B94">
              <w:rPr>
                <w:webHidden/>
                <w:lang w:val="es-CO"/>
              </w:rPr>
            </w:r>
            <w:r w:rsidR="00D51722" w:rsidRPr="00111B94">
              <w:rPr>
                <w:webHidden/>
                <w:lang w:val="es-CO"/>
              </w:rPr>
              <w:fldChar w:fldCharType="separate"/>
            </w:r>
            <w:r w:rsidR="00D51722" w:rsidRPr="00111B94">
              <w:rPr>
                <w:webHidden/>
                <w:lang w:val="es-CO"/>
              </w:rPr>
              <w:t>6</w:t>
            </w:r>
            <w:r w:rsidR="00D51722" w:rsidRPr="00111B94">
              <w:rPr>
                <w:webHidden/>
                <w:lang w:val="es-CO"/>
              </w:rPr>
              <w:fldChar w:fldCharType="end"/>
            </w:r>
          </w:hyperlink>
        </w:p>
        <w:p w14:paraId="39A76A53" w14:textId="2D442CEE" w:rsidR="00D51722" w:rsidRPr="00111B94" w:rsidRDefault="00C905F5">
          <w:pPr>
            <w:pStyle w:val="TDC2"/>
            <w:tabs>
              <w:tab w:val="right" w:leader="dot" w:pos="9394"/>
            </w:tabs>
            <w:rPr>
              <w:rFonts w:eastAsiaTheme="minorEastAsia"/>
              <w:color w:val="auto"/>
              <w:sz w:val="22"/>
              <w:szCs w:val="22"/>
              <w:lang w:val="es-CO" w:eastAsia="es-CO"/>
            </w:rPr>
          </w:pPr>
          <w:hyperlink w:anchor="_Toc48572715" w:history="1">
            <w:r w:rsidR="00D51722" w:rsidRPr="00111B94">
              <w:rPr>
                <w:rStyle w:val="Hipervnculo"/>
                <w:lang w:val="es-CO"/>
              </w:rPr>
              <w:t>Requisitos No Funcionales</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_Toc48572715 \h </w:instrText>
            </w:r>
            <w:r w:rsidR="00D51722" w:rsidRPr="00111B94">
              <w:rPr>
                <w:webHidden/>
                <w:lang w:val="es-CO"/>
              </w:rPr>
            </w:r>
            <w:r w:rsidR="00D51722" w:rsidRPr="00111B94">
              <w:rPr>
                <w:webHidden/>
                <w:lang w:val="es-CO"/>
              </w:rPr>
              <w:fldChar w:fldCharType="separate"/>
            </w:r>
            <w:r w:rsidR="00D51722" w:rsidRPr="00111B94">
              <w:rPr>
                <w:webHidden/>
                <w:lang w:val="es-CO"/>
              </w:rPr>
              <w:t>6</w:t>
            </w:r>
            <w:r w:rsidR="00D51722" w:rsidRPr="00111B94">
              <w:rPr>
                <w:webHidden/>
                <w:lang w:val="es-CO"/>
              </w:rPr>
              <w:fldChar w:fldCharType="end"/>
            </w:r>
          </w:hyperlink>
        </w:p>
        <w:p w14:paraId="66A6D3B5" w14:textId="1FD671C3" w:rsidR="00D51722" w:rsidRPr="00111B94" w:rsidRDefault="00C905F5">
          <w:pPr>
            <w:pStyle w:val="TDC2"/>
            <w:tabs>
              <w:tab w:val="right" w:leader="dot" w:pos="9394"/>
            </w:tabs>
            <w:rPr>
              <w:rFonts w:eastAsiaTheme="minorEastAsia"/>
              <w:color w:val="auto"/>
              <w:sz w:val="22"/>
              <w:szCs w:val="22"/>
              <w:lang w:val="es-CO" w:eastAsia="es-CO"/>
            </w:rPr>
          </w:pPr>
          <w:hyperlink w:anchor="_Toc48572716" w:history="1">
            <w:r w:rsidR="00D51722" w:rsidRPr="00111B94">
              <w:rPr>
                <w:rStyle w:val="Hipervnculo"/>
                <w:lang w:val="es-CO"/>
              </w:rPr>
              <w:t>Atributos de Calidad</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_Toc48572716 \h </w:instrText>
            </w:r>
            <w:r w:rsidR="00D51722" w:rsidRPr="00111B94">
              <w:rPr>
                <w:webHidden/>
                <w:lang w:val="es-CO"/>
              </w:rPr>
            </w:r>
            <w:r w:rsidR="00D51722" w:rsidRPr="00111B94">
              <w:rPr>
                <w:webHidden/>
                <w:lang w:val="es-CO"/>
              </w:rPr>
              <w:fldChar w:fldCharType="separate"/>
            </w:r>
            <w:r w:rsidR="00D51722" w:rsidRPr="00111B94">
              <w:rPr>
                <w:webHidden/>
                <w:lang w:val="es-CO"/>
              </w:rPr>
              <w:t>6</w:t>
            </w:r>
            <w:r w:rsidR="00D51722" w:rsidRPr="00111B94">
              <w:rPr>
                <w:webHidden/>
                <w:lang w:val="es-CO"/>
              </w:rPr>
              <w:fldChar w:fldCharType="end"/>
            </w:r>
          </w:hyperlink>
        </w:p>
        <w:p w14:paraId="2914B3A0" w14:textId="7A44D756" w:rsidR="00D51722" w:rsidRPr="00111B94" w:rsidRDefault="00C905F5">
          <w:pPr>
            <w:pStyle w:val="TDC1"/>
            <w:tabs>
              <w:tab w:val="right" w:leader="dot" w:pos="9394"/>
            </w:tabs>
            <w:rPr>
              <w:rFonts w:eastAsiaTheme="minorEastAsia"/>
              <w:color w:val="auto"/>
              <w:sz w:val="22"/>
              <w:szCs w:val="22"/>
              <w:lang w:val="es-CO" w:eastAsia="es-CO"/>
            </w:rPr>
          </w:pPr>
          <w:hyperlink w:anchor="_Toc48572717" w:history="1">
            <w:r w:rsidR="00D51722" w:rsidRPr="00111B94">
              <w:rPr>
                <w:rStyle w:val="Hipervnculo"/>
                <w:iCs/>
                <w:lang w:val="es-CO"/>
              </w:rPr>
              <w:t>Historias</w:t>
            </w:r>
            <w:r w:rsidR="00D51722" w:rsidRPr="00111B94">
              <w:rPr>
                <w:rStyle w:val="Hipervnculo"/>
                <w:lang w:val="es-CO"/>
              </w:rPr>
              <w:t xml:space="preserve"> de Usuario</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_Toc48572717 \h </w:instrText>
            </w:r>
            <w:r w:rsidR="00D51722" w:rsidRPr="00111B94">
              <w:rPr>
                <w:webHidden/>
                <w:lang w:val="es-CO"/>
              </w:rPr>
            </w:r>
            <w:r w:rsidR="00D51722" w:rsidRPr="00111B94">
              <w:rPr>
                <w:webHidden/>
                <w:lang w:val="es-CO"/>
              </w:rPr>
              <w:fldChar w:fldCharType="separate"/>
            </w:r>
            <w:r w:rsidR="00D51722" w:rsidRPr="00111B94">
              <w:rPr>
                <w:webHidden/>
                <w:lang w:val="es-CO"/>
              </w:rPr>
              <w:t>5</w:t>
            </w:r>
            <w:r w:rsidR="00D51722" w:rsidRPr="00111B94">
              <w:rPr>
                <w:webHidden/>
                <w:lang w:val="es-CO"/>
              </w:rPr>
              <w:fldChar w:fldCharType="end"/>
            </w:r>
          </w:hyperlink>
        </w:p>
        <w:p w14:paraId="1A3BD80B" w14:textId="7D727779" w:rsidR="00D51722" w:rsidRPr="00111B94" w:rsidRDefault="00C905F5">
          <w:pPr>
            <w:pStyle w:val="TDC2"/>
            <w:tabs>
              <w:tab w:val="right" w:leader="dot" w:pos="9394"/>
            </w:tabs>
            <w:rPr>
              <w:rFonts w:eastAsiaTheme="minorEastAsia"/>
              <w:color w:val="auto"/>
              <w:sz w:val="22"/>
              <w:szCs w:val="22"/>
              <w:lang w:val="es-CO" w:eastAsia="es-CO"/>
            </w:rPr>
          </w:pPr>
          <w:hyperlink w:anchor="_Toc48572718" w:history="1">
            <w:r w:rsidR="00D51722" w:rsidRPr="00111B94">
              <w:rPr>
                <w:rStyle w:val="Hipervnculo"/>
                <w:lang w:val="es-CO"/>
              </w:rPr>
              <w:t>Subtitle lorem ipsum</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_Toc48572718 \h </w:instrText>
            </w:r>
            <w:r w:rsidR="00D51722" w:rsidRPr="00111B94">
              <w:rPr>
                <w:webHidden/>
                <w:lang w:val="es-CO"/>
              </w:rPr>
            </w:r>
            <w:r w:rsidR="00D51722" w:rsidRPr="00111B94">
              <w:rPr>
                <w:webHidden/>
                <w:lang w:val="es-CO"/>
              </w:rPr>
              <w:fldChar w:fldCharType="separate"/>
            </w:r>
            <w:r w:rsidR="00D51722" w:rsidRPr="00111B94">
              <w:rPr>
                <w:webHidden/>
                <w:lang w:val="es-CO"/>
              </w:rPr>
              <w:t>5</w:t>
            </w:r>
            <w:r w:rsidR="00D51722" w:rsidRPr="00111B94">
              <w:rPr>
                <w:webHidden/>
                <w:lang w:val="es-CO"/>
              </w:rPr>
              <w:fldChar w:fldCharType="end"/>
            </w:r>
          </w:hyperlink>
        </w:p>
        <w:p w14:paraId="04DBEC73" w14:textId="0C861C6C" w:rsidR="00D51722" w:rsidRPr="00111B94" w:rsidRDefault="00C905F5">
          <w:pPr>
            <w:pStyle w:val="TDC2"/>
            <w:tabs>
              <w:tab w:val="right" w:leader="dot" w:pos="9394"/>
            </w:tabs>
            <w:rPr>
              <w:rFonts w:eastAsiaTheme="minorEastAsia"/>
              <w:color w:val="auto"/>
              <w:sz w:val="22"/>
              <w:szCs w:val="22"/>
              <w:lang w:val="es-CO" w:eastAsia="es-CO"/>
            </w:rPr>
          </w:pPr>
          <w:hyperlink w:anchor="_Toc48572719" w:history="1">
            <w:r w:rsidR="00D51722" w:rsidRPr="00111B94">
              <w:rPr>
                <w:rStyle w:val="Hipervnculo"/>
                <w:lang w:val="es-CO"/>
              </w:rPr>
              <w:t>Subtitle dolor sit amet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_Toc48572719 \h </w:instrText>
            </w:r>
            <w:r w:rsidR="00D51722" w:rsidRPr="00111B94">
              <w:rPr>
                <w:webHidden/>
                <w:lang w:val="es-CO"/>
              </w:rPr>
            </w:r>
            <w:r w:rsidR="00D51722" w:rsidRPr="00111B94">
              <w:rPr>
                <w:webHidden/>
                <w:lang w:val="es-CO"/>
              </w:rPr>
              <w:fldChar w:fldCharType="separate"/>
            </w:r>
            <w:r w:rsidR="00D51722" w:rsidRPr="00111B94">
              <w:rPr>
                <w:webHidden/>
                <w:lang w:val="es-CO"/>
              </w:rPr>
              <w:t>5</w:t>
            </w:r>
            <w:r w:rsidR="00D51722" w:rsidRPr="00111B94">
              <w:rPr>
                <w:webHidden/>
                <w:lang w:val="es-CO"/>
              </w:rPr>
              <w:fldChar w:fldCharType="end"/>
            </w:r>
          </w:hyperlink>
        </w:p>
        <w:p w14:paraId="040AB213" w14:textId="20A5A392" w:rsidR="00D51722" w:rsidRPr="00111B94" w:rsidRDefault="00C905F5">
          <w:pPr>
            <w:pStyle w:val="TDC2"/>
            <w:tabs>
              <w:tab w:val="right" w:leader="dot" w:pos="9394"/>
            </w:tabs>
            <w:rPr>
              <w:rFonts w:eastAsiaTheme="minorEastAsia"/>
              <w:color w:val="auto"/>
              <w:sz w:val="22"/>
              <w:szCs w:val="22"/>
              <w:lang w:val="es-CO" w:eastAsia="es-CO"/>
            </w:rPr>
          </w:pPr>
          <w:hyperlink w:anchor="_Toc48572720" w:history="1">
            <w:r w:rsidR="00D51722" w:rsidRPr="00111B94">
              <w:rPr>
                <w:rStyle w:val="Hipervnculo"/>
                <w:lang w:val="es-CO"/>
              </w:rPr>
              <w:t>Subtitle consectetur</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_Toc48572720 \h </w:instrText>
            </w:r>
            <w:r w:rsidR="00D51722" w:rsidRPr="00111B94">
              <w:rPr>
                <w:webHidden/>
                <w:lang w:val="es-CO"/>
              </w:rPr>
            </w:r>
            <w:r w:rsidR="00D51722" w:rsidRPr="00111B94">
              <w:rPr>
                <w:webHidden/>
                <w:lang w:val="es-CO"/>
              </w:rPr>
              <w:fldChar w:fldCharType="separate"/>
            </w:r>
            <w:r w:rsidR="00D51722" w:rsidRPr="00111B94">
              <w:rPr>
                <w:webHidden/>
                <w:lang w:val="es-CO"/>
              </w:rPr>
              <w:t>6</w:t>
            </w:r>
            <w:r w:rsidR="00D51722" w:rsidRPr="00111B94">
              <w:rPr>
                <w:webHidden/>
                <w:lang w:val="es-CO"/>
              </w:rPr>
              <w:fldChar w:fldCharType="end"/>
            </w:r>
          </w:hyperlink>
        </w:p>
        <w:p w14:paraId="295E4285" w14:textId="1503C40D" w:rsidR="00D51722" w:rsidRPr="00111B94" w:rsidRDefault="00C905F5">
          <w:pPr>
            <w:pStyle w:val="TDC2"/>
            <w:tabs>
              <w:tab w:val="right" w:leader="dot" w:pos="9394"/>
            </w:tabs>
            <w:rPr>
              <w:rFonts w:eastAsiaTheme="minorEastAsia"/>
              <w:color w:val="auto"/>
              <w:sz w:val="22"/>
              <w:szCs w:val="22"/>
              <w:lang w:val="es-CO" w:eastAsia="es-CO"/>
            </w:rPr>
          </w:pPr>
          <w:hyperlink w:anchor="_Toc48572721" w:history="1">
            <w:r w:rsidR="00D51722" w:rsidRPr="00111B94">
              <w:rPr>
                <w:rStyle w:val="Hipervnculo"/>
                <w:lang w:val="es-CO"/>
              </w:rPr>
              <w:t>Subtitle adipiscing elit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_Toc48572721 \h </w:instrText>
            </w:r>
            <w:r w:rsidR="00D51722" w:rsidRPr="00111B94">
              <w:rPr>
                <w:webHidden/>
                <w:lang w:val="es-CO"/>
              </w:rPr>
            </w:r>
            <w:r w:rsidR="00D51722" w:rsidRPr="00111B94">
              <w:rPr>
                <w:webHidden/>
                <w:lang w:val="es-CO"/>
              </w:rPr>
              <w:fldChar w:fldCharType="separate"/>
            </w:r>
            <w:r w:rsidR="00D51722" w:rsidRPr="00111B94">
              <w:rPr>
                <w:webHidden/>
                <w:lang w:val="es-CO"/>
              </w:rPr>
              <w:t>6</w:t>
            </w:r>
            <w:r w:rsidR="00D51722" w:rsidRPr="00111B94">
              <w:rPr>
                <w:webHidden/>
                <w:lang w:val="es-CO"/>
              </w:rPr>
              <w:fldChar w:fldCharType="end"/>
            </w:r>
          </w:hyperlink>
        </w:p>
        <w:p w14:paraId="202AA3F6" w14:textId="26C27D32" w:rsidR="00D51722" w:rsidRPr="00111B94" w:rsidRDefault="00C905F5">
          <w:pPr>
            <w:pStyle w:val="TDC1"/>
            <w:tabs>
              <w:tab w:val="right" w:leader="dot" w:pos="9394"/>
            </w:tabs>
            <w:rPr>
              <w:rFonts w:eastAsiaTheme="minorEastAsia"/>
              <w:color w:val="auto"/>
              <w:sz w:val="22"/>
              <w:szCs w:val="22"/>
              <w:lang w:val="es-CO" w:eastAsia="es-CO"/>
            </w:rPr>
          </w:pPr>
          <w:hyperlink w:anchor="_Toc48572722" w:history="1">
            <w:r w:rsidR="00D51722" w:rsidRPr="00111B94">
              <w:rPr>
                <w:rStyle w:val="Hipervnculo"/>
                <w:iCs/>
                <w:lang w:val="es-CO"/>
              </w:rPr>
              <w:t>Heading</w:t>
            </w:r>
            <w:r w:rsidR="00D51722" w:rsidRPr="00111B94">
              <w:rPr>
                <w:rStyle w:val="Hipervnculo"/>
                <w:lang w:val="es-CO"/>
              </w:rPr>
              <w:t xml:space="preserve"> 02 Sit Amet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_Toc48572722 \h </w:instrText>
            </w:r>
            <w:r w:rsidR="00D51722" w:rsidRPr="00111B94">
              <w:rPr>
                <w:webHidden/>
                <w:lang w:val="es-CO"/>
              </w:rPr>
            </w:r>
            <w:r w:rsidR="00D51722" w:rsidRPr="00111B94">
              <w:rPr>
                <w:webHidden/>
                <w:lang w:val="es-CO"/>
              </w:rPr>
              <w:fldChar w:fldCharType="separate"/>
            </w:r>
            <w:r w:rsidR="00D51722" w:rsidRPr="00111B94">
              <w:rPr>
                <w:webHidden/>
                <w:lang w:val="es-CO"/>
              </w:rPr>
              <w:t>7</w:t>
            </w:r>
            <w:r w:rsidR="00D51722" w:rsidRPr="00111B94">
              <w:rPr>
                <w:webHidden/>
                <w:lang w:val="es-CO"/>
              </w:rPr>
              <w:fldChar w:fldCharType="end"/>
            </w:r>
          </w:hyperlink>
        </w:p>
        <w:p w14:paraId="1EE0DE53" w14:textId="66783B0D" w:rsidR="00D51722" w:rsidRPr="00111B94" w:rsidRDefault="00C905F5">
          <w:pPr>
            <w:pStyle w:val="TDC1"/>
            <w:tabs>
              <w:tab w:val="right" w:leader="dot" w:pos="9394"/>
            </w:tabs>
            <w:rPr>
              <w:rFonts w:eastAsiaTheme="minorEastAsia"/>
              <w:color w:val="auto"/>
              <w:sz w:val="22"/>
              <w:szCs w:val="22"/>
              <w:lang w:val="es-CO" w:eastAsia="es-CO"/>
            </w:rPr>
          </w:pPr>
          <w:hyperlink w:anchor="_Toc48572723" w:history="1">
            <w:r w:rsidR="00D51722" w:rsidRPr="00111B94">
              <w:rPr>
                <w:rStyle w:val="Hipervnculo"/>
                <w:lang w:val="es-CO"/>
              </w:rPr>
              <w:t xml:space="preserve">Heading 03 </w:t>
            </w:r>
            <w:r w:rsidR="00D51722" w:rsidRPr="00111B94">
              <w:rPr>
                <w:rStyle w:val="Hipervnculo"/>
                <w:iCs/>
                <w:lang w:val="es-CO"/>
              </w:rPr>
              <w:t>Consectetur</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_Toc48572723 \h </w:instrText>
            </w:r>
            <w:r w:rsidR="00D51722" w:rsidRPr="00111B94">
              <w:rPr>
                <w:webHidden/>
                <w:lang w:val="es-CO"/>
              </w:rPr>
            </w:r>
            <w:r w:rsidR="00D51722" w:rsidRPr="00111B94">
              <w:rPr>
                <w:webHidden/>
                <w:lang w:val="es-CO"/>
              </w:rPr>
              <w:fldChar w:fldCharType="separate"/>
            </w:r>
            <w:r w:rsidR="00D51722" w:rsidRPr="00111B94">
              <w:rPr>
                <w:webHidden/>
                <w:lang w:val="es-CO"/>
              </w:rPr>
              <w:t>7</w:t>
            </w:r>
            <w:r w:rsidR="00D51722" w:rsidRPr="00111B94">
              <w:rPr>
                <w:webHidden/>
                <w:lang w:val="es-CO"/>
              </w:rPr>
              <w:fldChar w:fldCharType="end"/>
            </w:r>
          </w:hyperlink>
        </w:p>
        <w:p w14:paraId="33BDD458" w14:textId="1A88BC1A" w:rsidR="00D51722" w:rsidRPr="00111B94" w:rsidRDefault="00C905F5">
          <w:pPr>
            <w:pStyle w:val="TDC2"/>
            <w:tabs>
              <w:tab w:val="right" w:leader="dot" w:pos="9394"/>
            </w:tabs>
            <w:rPr>
              <w:rFonts w:eastAsiaTheme="minorEastAsia"/>
              <w:color w:val="auto"/>
              <w:sz w:val="22"/>
              <w:szCs w:val="22"/>
              <w:lang w:val="es-CO" w:eastAsia="es-CO"/>
            </w:rPr>
          </w:pPr>
          <w:hyperlink w:anchor="_Toc48572724" w:history="1">
            <w:r w:rsidR="00D51722" w:rsidRPr="00111B94">
              <w:rPr>
                <w:rStyle w:val="Hipervnculo"/>
                <w:lang w:val="es-CO"/>
              </w:rPr>
              <w:t>Subtitle lorem ipsum dolor sit amet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_Toc48572724 \h </w:instrText>
            </w:r>
            <w:r w:rsidR="00D51722" w:rsidRPr="00111B94">
              <w:rPr>
                <w:webHidden/>
                <w:lang w:val="es-CO"/>
              </w:rPr>
            </w:r>
            <w:r w:rsidR="00D51722" w:rsidRPr="00111B94">
              <w:rPr>
                <w:webHidden/>
                <w:lang w:val="es-CO"/>
              </w:rPr>
              <w:fldChar w:fldCharType="separate"/>
            </w:r>
            <w:r w:rsidR="00D51722" w:rsidRPr="00111B94">
              <w:rPr>
                <w:webHidden/>
                <w:lang w:val="es-CO"/>
              </w:rPr>
              <w:t>7</w:t>
            </w:r>
            <w:r w:rsidR="00D51722" w:rsidRPr="00111B94">
              <w:rPr>
                <w:webHidden/>
                <w:lang w:val="es-CO"/>
              </w:rPr>
              <w:fldChar w:fldCharType="end"/>
            </w:r>
          </w:hyperlink>
        </w:p>
        <w:p w14:paraId="148804AB" w14:textId="10667537" w:rsidR="00D51722" w:rsidRPr="00111B94" w:rsidRDefault="00C905F5">
          <w:pPr>
            <w:pStyle w:val="TDC2"/>
            <w:tabs>
              <w:tab w:val="right" w:leader="dot" w:pos="9394"/>
            </w:tabs>
            <w:rPr>
              <w:rFonts w:eastAsiaTheme="minorEastAsia"/>
              <w:color w:val="auto"/>
              <w:sz w:val="22"/>
              <w:szCs w:val="22"/>
              <w:lang w:val="es-CO" w:eastAsia="es-CO"/>
            </w:rPr>
          </w:pPr>
          <w:hyperlink w:anchor="_Toc48572725" w:history="1">
            <w:r w:rsidR="00D51722" w:rsidRPr="00111B94">
              <w:rPr>
                <w:rStyle w:val="Hipervnculo"/>
                <w:lang w:val="es-CO"/>
              </w:rPr>
              <w:t>Subtitle consectetur adipiscing elit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_Toc48572725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4127DFA6" w14:textId="32808E2C" w:rsidR="00D51722" w:rsidRPr="00111B94" w:rsidRDefault="00C905F5">
          <w:pPr>
            <w:pStyle w:val="TDC2"/>
            <w:tabs>
              <w:tab w:val="right" w:leader="dot" w:pos="9394"/>
            </w:tabs>
            <w:rPr>
              <w:rFonts w:eastAsiaTheme="minorEastAsia"/>
              <w:color w:val="auto"/>
              <w:sz w:val="22"/>
              <w:szCs w:val="22"/>
              <w:lang w:val="es-CO" w:eastAsia="es-CO"/>
            </w:rPr>
          </w:pPr>
          <w:hyperlink w:anchor="_Toc48572726" w:history="1">
            <w:r w:rsidR="00D51722" w:rsidRPr="00111B94">
              <w:rPr>
                <w:rStyle w:val="Hipervnculo"/>
                <w:lang w:val="es-CO"/>
              </w:rPr>
              <w:t>Subtitle sed do eiusmod tempor incididunt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_Toc48572726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31BBC0BE" w14:textId="6D70139B" w:rsidR="00D51722" w:rsidRPr="00111B94" w:rsidRDefault="00C905F5">
          <w:pPr>
            <w:pStyle w:val="TDC2"/>
            <w:tabs>
              <w:tab w:val="right" w:leader="dot" w:pos="9394"/>
            </w:tabs>
            <w:rPr>
              <w:rFonts w:eastAsiaTheme="minorEastAsia"/>
              <w:color w:val="auto"/>
              <w:sz w:val="22"/>
              <w:szCs w:val="22"/>
              <w:lang w:val="es-CO" w:eastAsia="es-CO"/>
            </w:rPr>
          </w:pPr>
          <w:hyperlink w:anchor="_Toc48572727" w:history="1">
            <w:r w:rsidR="00D51722" w:rsidRPr="00111B94">
              <w:rPr>
                <w:rStyle w:val="Hipervnculo"/>
                <w:lang w:val="es-CO"/>
              </w:rPr>
              <w:t>Subtitle ut labore et dolore magna</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_Toc48572727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0ADDFFE9" w14:textId="7A41FC94" w:rsidR="00D51722" w:rsidRPr="00111B94" w:rsidRDefault="00C905F5">
          <w:pPr>
            <w:pStyle w:val="TDC1"/>
            <w:tabs>
              <w:tab w:val="right" w:leader="dot" w:pos="9394"/>
            </w:tabs>
            <w:rPr>
              <w:rFonts w:eastAsiaTheme="minorEastAsia"/>
              <w:color w:val="auto"/>
              <w:sz w:val="22"/>
              <w:szCs w:val="22"/>
              <w:lang w:val="es-CO" w:eastAsia="es-CO"/>
            </w:rPr>
          </w:pPr>
          <w:hyperlink w:anchor="_Toc48572728" w:history="1">
            <w:r w:rsidR="00D51722" w:rsidRPr="00111B94">
              <w:rPr>
                <w:rStyle w:val="Hipervnculo"/>
                <w:lang w:val="es-CO"/>
              </w:rPr>
              <w:t xml:space="preserve">Heading </w:t>
            </w:r>
            <w:r w:rsidR="00D51722" w:rsidRPr="00111B94">
              <w:rPr>
                <w:rStyle w:val="Hipervnculo"/>
                <w:iCs/>
                <w:lang w:val="es-CO"/>
              </w:rPr>
              <w:t>04 adipiscing</w:t>
            </w:r>
            <w:r w:rsidR="00D51722" w:rsidRPr="00111B94">
              <w:rPr>
                <w:rStyle w:val="Hipervnculo"/>
                <w:lang w:val="es-CO"/>
              </w:rPr>
              <w:t xml:space="preserve"> elit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_Toc48572728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01AF3AAE" w14:textId="7E84D568" w:rsidR="00D51722" w:rsidRPr="00111B94" w:rsidRDefault="00C905F5">
          <w:pPr>
            <w:pStyle w:val="TDC2"/>
            <w:tabs>
              <w:tab w:val="right" w:leader="dot" w:pos="9394"/>
            </w:tabs>
            <w:rPr>
              <w:rFonts w:eastAsiaTheme="minorEastAsia"/>
              <w:color w:val="auto"/>
              <w:sz w:val="22"/>
              <w:szCs w:val="22"/>
              <w:lang w:val="es-CO" w:eastAsia="es-CO"/>
            </w:rPr>
          </w:pPr>
          <w:hyperlink w:anchor="_Toc48572729" w:history="1">
            <w:r w:rsidR="00D51722" w:rsidRPr="00111B94">
              <w:rPr>
                <w:rStyle w:val="Hipervnculo"/>
                <w:lang w:val="es-CO"/>
              </w:rPr>
              <w:t>Subtitle lorem ipsum</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_Toc48572729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3A6ADF0E" w14:textId="698C7BD6" w:rsidR="00D51722" w:rsidRPr="00111B94" w:rsidRDefault="00C905F5">
          <w:pPr>
            <w:pStyle w:val="TDC2"/>
            <w:tabs>
              <w:tab w:val="right" w:leader="dot" w:pos="9394"/>
            </w:tabs>
            <w:rPr>
              <w:rFonts w:eastAsiaTheme="minorEastAsia"/>
              <w:color w:val="auto"/>
              <w:sz w:val="22"/>
              <w:szCs w:val="22"/>
              <w:lang w:val="es-CO" w:eastAsia="es-CO"/>
            </w:rPr>
          </w:pPr>
          <w:hyperlink w:anchor="_Toc48572730" w:history="1">
            <w:r w:rsidR="00D51722" w:rsidRPr="00111B94">
              <w:rPr>
                <w:rStyle w:val="Hipervnculo"/>
                <w:lang w:val="es-CO"/>
              </w:rPr>
              <w:t>Subtitle dolor sit amet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_Toc48572730 \h </w:instrText>
            </w:r>
            <w:r w:rsidR="00D51722" w:rsidRPr="00111B94">
              <w:rPr>
                <w:webHidden/>
                <w:lang w:val="es-CO"/>
              </w:rPr>
            </w:r>
            <w:r w:rsidR="00D51722" w:rsidRPr="00111B94">
              <w:rPr>
                <w:webHidden/>
                <w:lang w:val="es-CO"/>
              </w:rPr>
              <w:fldChar w:fldCharType="separate"/>
            </w:r>
            <w:r w:rsidR="00D51722" w:rsidRPr="00111B94">
              <w:rPr>
                <w:webHidden/>
                <w:lang w:val="es-CO"/>
              </w:rPr>
              <w:t>8</w:t>
            </w:r>
            <w:r w:rsidR="00D51722" w:rsidRPr="00111B94">
              <w:rPr>
                <w:webHidden/>
                <w:lang w:val="es-CO"/>
              </w:rPr>
              <w:fldChar w:fldCharType="end"/>
            </w:r>
          </w:hyperlink>
        </w:p>
        <w:p w14:paraId="30FBFE9F" w14:textId="48E6F0B7" w:rsidR="00D51722" w:rsidRPr="00111B94" w:rsidRDefault="00C905F5">
          <w:pPr>
            <w:pStyle w:val="TDC2"/>
            <w:tabs>
              <w:tab w:val="right" w:leader="dot" w:pos="9394"/>
            </w:tabs>
            <w:rPr>
              <w:rFonts w:eastAsiaTheme="minorEastAsia"/>
              <w:color w:val="auto"/>
              <w:sz w:val="22"/>
              <w:szCs w:val="22"/>
              <w:lang w:val="es-CO" w:eastAsia="es-CO"/>
            </w:rPr>
          </w:pPr>
          <w:hyperlink w:anchor="_Toc48572731" w:history="1">
            <w:r w:rsidR="00D51722" w:rsidRPr="00111B94">
              <w:rPr>
                <w:rStyle w:val="Hipervnculo"/>
                <w:lang w:val="es-CO"/>
              </w:rPr>
              <w:t>Subtitle consectetur</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_Toc48572731 \h </w:instrText>
            </w:r>
            <w:r w:rsidR="00D51722" w:rsidRPr="00111B94">
              <w:rPr>
                <w:webHidden/>
                <w:lang w:val="es-CO"/>
              </w:rPr>
            </w:r>
            <w:r w:rsidR="00D51722" w:rsidRPr="00111B94">
              <w:rPr>
                <w:webHidden/>
                <w:lang w:val="es-CO"/>
              </w:rPr>
              <w:fldChar w:fldCharType="separate"/>
            </w:r>
            <w:r w:rsidR="00D51722" w:rsidRPr="00111B94">
              <w:rPr>
                <w:webHidden/>
                <w:lang w:val="es-CO"/>
              </w:rPr>
              <w:t>9</w:t>
            </w:r>
            <w:r w:rsidR="00D51722" w:rsidRPr="00111B94">
              <w:rPr>
                <w:webHidden/>
                <w:lang w:val="es-CO"/>
              </w:rPr>
              <w:fldChar w:fldCharType="end"/>
            </w:r>
          </w:hyperlink>
        </w:p>
        <w:p w14:paraId="4E63DEC5" w14:textId="4D6CCDB5" w:rsidR="00D51722" w:rsidRPr="00111B94" w:rsidRDefault="00C905F5">
          <w:pPr>
            <w:pStyle w:val="TDC2"/>
            <w:tabs>
              <w:tab w:val="right" w:leader="dot" w:pos="9394"/>
            </w:tabs>
            <w:rPr>
              <w:rFonts w:eastAsiaTheme="minorEastAsia"/>
              <w:color w:val="auto"/>
              <w:sz w:val="22"/>
              <w:szCs w:val="22"/>
              <w:lang w:val="es-CO" w:eastAsia="es-CO"/>
            </w:rPr>
          </w:pPr>
          <w:hyperlink w:anchor="_Toc48572732" w:history="1">
            <w:r w:rsidR="00D51722" w:rsidRPr="00111B94">
              <w:rPr>
                <w:rStyle w:val="Hipervnculo"/>
                <w:lang w:val="es-CO"/>
              </w:rPr>
              <w:t>Subtitle adipiscing elit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_Toc48572732 \h </w:instrText>
            </w:r>
            <w:r w:rsidR="00D51722" w:rsidRPr="00111B94">
              <w:rPr>
                <w:webHidden/>
                <w:lang w:val="es-CO"/>
              </w:rPr>
            </w:r>
            <w:r w:rsidR="00D51722" w:rsidRPr="00111B94">
              <w:rPr>
                <w:webHidden/>
                <w:lang w:val="es-CO"/>
              </w:rPr>
              <w:fldChar w:fldCharType="separate"/>
            </w:r>
            <w:r w:rsidR="00D51722" w:rsidRPr="00111B94">
              <w:rPr>
                <w:webHidden/>
                <w:lang w:val="es-CO"/>
              </w:rPr>
              <w:t>9</w:t>
            </w:r>
            <w:r w:rsidR="00D51722" w:rsidRPr="00111B94">
              <w:rPr>
                <w:webHidden/>
                <w:lang w:val="es-CO"/>
              </w:rPr>
              <w:fldChar w:fldCharType="end"/>
            </w:r>
          </w:hyperlink>
        </w:p>
        <w:p w14:paraId="68661091" w14:textId="73FE98A6" w:rsidR="00D51722" w:rsidRPr="00111B94" w:rsidRDefault="00C905F5">
          <w:pPr>
            <w:pStyle w:val="TDC1"/>
            <w:tabs>
              <w:tab w:val="right" w:leader="dot" w:pos="9394"/>
            </w:tabs>
            <w:rPr>
              <w:rFonts w:eastAsiaTheme="minorEastAsia"/>
              <w:color w:val="auto"/>
              <w:sz w:val="22"/>
              <w:szCs w:val="22"/>
              <w:lang w:val="es-CO" w:eastAsia="es-CO"/>
            </w:rPr>
          </w:pPr>
          <w:hyperlink w:anchor="_Toc48572733" w:history="1">
            <w:r w:rsidR="00D51722" w:rsidRPr="00111B94">
              <w:rPr>
                <w:rStyle w:val="Hipervnculo"/>
                <w:lang w:val="es-CO"/>
              </w:rPr>
              <w:t xml:space="preserve">Heading </w:t>
            </w:r>
            <w:r w:rsidR="00D51722" w:rsidRPr="00111B94">
              <w:rPr>
                <w:rStyle w:val="Hipervnculo"/>
                <w:iCs/>
                <w:lang w:val="es-CO"/>
              </w:rPr>
              <w:t>05 Lorem</w:t>
            </w:r>
            <w:r w:rsidR="00D51722" w:rsidRPr="00111B94">
              <w:rPr>
                <w:rStyle w:val="Hipervnculo"/>
                <w:lang w:val="es-CO"/>
              </w:rPr>
              <w:t xml:space="preserve"> Ipsum</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_Toc48572733 \h </w:instrText>
            </w:r>
            <w:r w:rsidR="00D51722" w:rsidRPr="00111B94">
              <w:rPr>
                <w:webHidden/>
                <w:lang w:val="es-CO"/>
              </w:rPr>
            </w:r>
            <w:r w:rsidR="00D51722" w:rsidRPr="00111B94">
              <w:rPr>
                <w:webHidden/>
                <w:lang w:val="es-CO"/>
              </w:rPr>
              <w:fldChar w:fldCharType="separate"/>
            </w:r>
            <w:r w:rsidR="00D51722" w:rsidRPr="00111B94">
              <w:rPr>
                <w:webHidden/>
                <w:lang w:val="es-CO"/>
              </w:rPr>
              <w:t>11</w:t>
            </w:r>
            <w:r w:rsidR="00D51722" w:rsidRPr="00111B94">
              <w:rPr>
                <w:webHidden/>
                <w:lang w:val="es-CO"/>
              </w:rPr>
              <w:fldChar w:fldCharType="end"/>
            </w:r>
          </w:hyperlink>
        </w:p>
        <w:p w14:paraId="2E96852F" w14:textId="707C48C4" w:rsidR="00D51722" w:rsidRPr="00111B94" w:rsidRDefault="00C905F5">
          <w:pPr>
            <w:pStyle w:val="TDC1"/>
            <w:tabs>
              <w:tab w:val="right" w:leader="dot" w:pos="9394"/>
            </w:tabs>
            <w:rPr>
              <w:rFonts w:eastAsiaTheme="minorEastAsia"/>
              <w:color w:val="auto"/>
              <w:sz w:val="22"/>
              <w:szCs w:val="22"/>
              <w:lang w:val="es-CO" w:eastAsia="es-CO"/>
            </w:rPr>
          </w:pPr>
          <w:hyperlink w:anchor="_Toc48572734" w:history="1">
            <w:r w:rsidR="00D51722" w:rsidRPr="00111B94">
              <w:rPr>
                <w:rStyle w:val="Hipervnculo"/>
                <w:iCs/>
                <w:lang w:val="es-CO"/>
              </w:rPr>
              <w:t>Heading</w:t>
            </w:r>
            <w:r w:rsidR="00D51722" w:rsidRPr="00111B94">
              <w:rPr>
                <w:rStyle w:val="Hipervnculo"/>
                <w:lang w:val="es-CO"/>
              </w:rPr>
              <w:t xml:space="preserve"> 06 Sit Amet</w:t>
            </w:r>
            <w:r w:rsidR="00D51722" w:rsidRPr="00111B94">
              <w:rPr>
                <w:webHidden/>
                <w:lang w:val="es-CO"/>
              </w:rPr>
              <w:tab/>
            </w:r>
            <w:r w:rsidR="00D51722" w:rsidRPr="00111B94">
              <w:rPr>
                <w:webHidden/>
                <w:lang w:val="es-CO"/>
              </w:rPr>
              <w:fldChar w:fldCharType="begin"/>
            </w:r>
            <w:r w:rsidR="00D51722" w:rsidRPr="00111B94">
              <w:rPr>
                <w:webHidden/>
                <w:lang w:val="es-CO"/>
              </w:rPr>
              <w:instrText xml:space="preserve"> PAGEREF _Toc48572734 \h </w:instrText>
            </w:r>
            <w:r w:rsidR="00D51722" w:rsidRPr="00111B94">
              <w:rPr>
                <w:webHidden/>
                <w:lang w:val="es-CO"/>
              </w:rPr>
            </w:r>
            <w:r w:rsidR="00D51722" w:rsidRPr="00111B94">
              <w:rPr>
                <w:webHidden/>
                <w:lang w:val="es-CO"/>
              </w:rPr>
              <w:fldChar w:fldCharType="separate"/>
            </w:r>
            <w:r w:rsidR="00D51722" w:rsidRPr="00111B94">
              <w:rPr>
                <w:webHidden/>
                <w:lang w:val="es-CO"/>
              </w:rPr>
              <w:t>11</w:t>
            </w:r>
            <w:r w:rsidR="00D51722" w:rsidRPr="00111B94">
              <w:rPr>
                <w:webHidden/>
                <w:lang w:val="es-CO"/>
              </w:rPr>
              <w:fldChar w:fldCharType="end"/>
            </w:r>
          </w:hyperlink>
        </w:p>
        <w:p w14:paraId="2093B20D" w14:textId="5F80353D" w:rsidR="00255E4B" w:rsidRPr="00111B94" w:rsidRDefault="00255E4B" w:rsidP="00255E4B">
          <w:r w:rsidRPr="00111B94">
            <w:rPr>
              <w:b/>
              <w:bCs/>
            </w:rPr>
            <w:fldChar w:fldCharType="end"/>
          </w:r>
        </w:p>
      </w:sdtContent>
    </w:sdt>
    <w:p w14:paraId="768CB0AA" w14:textId="77777777" w:rsidR="00EB6826" w:rsidRPr="00111B94" w:rsidRDefault="00EB6826" w:rsidP="008606AB">
      <w:r w:rsidRPr="00111B94">
        <w:br w:type="page"/>
      </w:r>
    </w:p>
    <w:p w14:paraId="70524B55" w14:textId="2E8AEB17" w:rsidR="000A25E7" w:rsidRPr="00111B94" w:rsidRDefault="000A25E7" w:rsidP="00D8227D">
      <w:pPr>
        <w:pStyle w:val="Ttulo1"/>
        <w:rPr>
          <w:rStyle w:val="nfasis"/>
          <w:lang w:val="es-CO"/>
        </w:rPr>
      </w:pPr>
      <w:bookmarkStart w:id="0" w:name="_Toc48572708"/>
      <w:r w:rsidRPr="00111B94">
        <w:rPr>
          <w:lang w:val="es-CO"/>
        </w:rPr>
        <w:lastRenderedPageBreak/>
        <w:t xml:space="preserve">Objetivos del </w:t>
      </w:r>
      <w:r w:rsidRPr="00111B94">
        <w:rPr>
          <w:rStyle w:val="nfasis"/>
          <w:lang w:val="es-CO"/>
        </w:rPr>
        <w:t>proyecto</w:t>
      </w:r>
      <w:bookmarkEnd w:id="0"/>
    </w:p>
    <w:p w14:paraId="22699013" w14:textId="3459A8DB" w:rsidR="006F1DD5" w:rsidRPr="00111B94" w:rsidRDefault="006F1DD5" w:rsidP="00CC712A">
      <w:pPr>
        <w:pStyle w:val="Ttulo2"/>
        <w:rPr>
          <w:lang w:val="es-CO"/>
        </w:rPr>
      </w:pPr>
      <w:bookmarkStart w:id="1" w:name="_Toc48572709"/>
      <w:r w:rsidRPr="00111B94">
        <w:rPr>
          <w:lang w:val="es-CO"/>
        </w:rPr>
        <w:t>Objetivo General</w:t>
      </w:r>
      <w:bookmarkEnd w:id="1"/>
    </w:p>
    <w:p w14:paraId="57030D71" w14:textId="384BFFC1" w:rsidR="00CC712A" w:rsidRPr="00111B94" w:rsidRDefault="00234899" w:rsidP="00CC712A">
      <w:pPr>
        <w:jc w:val="both"/>
      </w:pPr>
      <w:r w:rsidRPr="00111B94">
        <w:t>Automatización del proceso de recepción y despacho de paquetes a la central de despachos mediante la c</w:t>
      </w:r>
      <w:r w:rsidR="006F1DD5" w:rsidRPr="00111B94">
        <w:t xml:space="preserve">reación </w:t>
      </w:r>
      <w:r w:rsidRPr="00111B94">
        <w:t>de una solución</w:t>
      </w:r>
      <w:r w:rsidR="006F1DD5" w:rsidRPr="00111B94">
        <w:t xml:space="preserve"> de software que permita</w:t>
      </w:r>
      <w:r w:rsidR="00E104BB" w:rsidRPr="00111B94">
        <w:t>,</w:t>
      </w:r>
      <w:r w:rsidR="006F1DD5" w:rsidRPr="00111B94">
        <w:t xml:space="preserve"> </w:t>
      </w:r>
      <w:r w:rsidRPr="00111B94">
        <w:t>por medio de la toma de fotos</w:t>
      </w:r>
      <w:r w:rsidR="006F1DD5" w:rsidRPr="00111B94">
        <w:t xml:space="preserve"> de etiqueta</w:t>
      </w:r>
      <w:r w:rsidRPr="00111B94">
        <w:t>s</w:t>
      </w:r>
      <w:r w:rsidR="006F1DD5" w:rsidRPr="00111B94">
        <w:t xml:space="preserve"> de despacho y por medio de motores </w:t>
      </w:r>
      <w:r w:rsidR="00CC712A" w:rsidRPr="00111B94">
        <w:t>cognitivos</w:t>
      </w:r>
      <w:r w:rsidRPr="00111B94">
        <w:t>,</w:t>
      </w:r>
      <w:r w:rsidR="006F1DD5" w:rsidRPr="00111B94">
        <w:t xml:space="preserve"> obtener</w:t>
      </w:r>
      <w:r w:rsidR="00E104BB" w:rsidRPr="00111B94">
        <w:t xml:space="preserve"> automáticamente</w:t>
      </w:r>
      <w:r w:rsidR="006F1DD5" w:rsidRPr="00111B94">
        <w:t xml:space="preserve"> información específica que se encuentra en </w:t>
      </w:r>
      <w:r w:rsidRPr="00111B94">
        <w:t xml:space="preserve">cada una de </w:t>
      </w:r>
      <w:r w:rsidR="00CC712A" w:rsidRPr="00111B94">
        <w:t>la</w:t>
      </w:r>
      <w:r w:rsidRPr="00111B94">
        <w:t>s</w:t>
      </w:r>
      <w:r w:rsidR="00CC712A" w:rsidRPr="00111B94">
        <w:t xml:space="preserve"> etiqueta</w:t>
      </w:r>
      <w:r w:rsidRPr="00111B94">
        <w:t>s.</w:t>
      </w:r>
    </w:p>
    <w:p w14:paraId="713155F6" w14:textId="08E95E86" w:rsidR="00CC712A" w:rsidRPr="00111B94" w:rsidRDefault="00CC712A" w:rsidP="00CC712A">
      <w:pPr>
        <w:pStyle w:val="Ttulo2"/>
        <w:rPr>
          <w:lang w:val="es-CO"/>
        </w:rPr>
      </w:pPr>
      <w:bookmarkStart w:id="2" w:name="_Toc48572710"/>
      <w:r w:rsidRPr="00111B94">
        <w:rPr>
          <w:lang w:val="es-CO"/>
        </w:rPr>
        <w:t>Objetivos Específicos</w:t>
      </w:r>
      <w:bookmarkEnd w:id="2"/>
    </w:p>
    <w:p w14:paraId="08568D16" w14:textId="5C9820AA" w:rsidR="00CC712A" w:rsidRPr="00111B94" w:rsidRDefault="00CC712A" w:rsidP="00E104BB">
      <w:pPr>
        <w:pStyle w:val="Listaconvietas"/>
        <w:jc w:val="both"/>
        <w:rPr>
          <w:lang w:val="es-CO"/>
        </w:rPr>
      </w:pPr>
      <w:r w:rsidRPr="00111B94">
        <w:rPr>
          <w:lang w:val="es-CO"/>
        </w:rPr>
        <w:t>Disminución de tiempos de transcripción</w:t>
      </w:r>
    </w:p>
    <w:p w14:paraId="47B3BF3D" w14:textId="032D4DEF" w:rsidR="00CC712A" w:rsidRPr="00111B94" w:rsidRDefault="00CC712A" w:rsidP="00E104BB">
      <w:pPr>
        <w:pStyle w:val="Listaconvietas"/>
        <w:jc w:val="both"/>
        <w:rPr>
          <w:lang w:val="es-CO"/>
        </w:rPr>
      </w:pPr>
      <w:r w:rsidRPr="00111B94">
        <w:rPr>
          <w:lang w:val="es-CO"/>
        </w:rPr>
        <w:t>Diligenciamiento automático de campos con al menos 85% de coincidencia</w:t>
      </w:r>
      <w:r w:rsidR="00234899" w:rsidRPr="00111B94">
        <w:rPr>
          <w:lang w:val="es-CO"/>
        </w:rPr>
        <w:t xml:space="preserve"> con el motor cognitivo</w:t>
      </w:r>
    </w:p>
    <w:p w14:paraId="131C8041" w14:textId="2A5BF4E3" w:rsidR="00234899" w:rsidRPr="00111B94" w:rsidRDefault="00CC712A" w:rsidP="00E104BB">
      <w:pPr>
        <w:pStyle w:val="Listaconvietas"/>
        <w:jc w:val="both"/>
        <w:rPr>
          <w:lang w:val="es-CO"/>
        </w:rPr>
      </w:pPr>
      <w:r w:rsidRPr="00111B94">
        <w:rPr>
          <w:lang w:val="es-CO"/>
        </w:rPr>
        <w:t>Aumento en agilidad de</w:t>
      </w:r>
      <w:r w:rsidR="00234899" w:rsidRPr="00111B94">
        <w:rPr>
          <w:lang w:val="es-CO"/>
        </w:rPr>
        <w:t xml:space="preserve"> despacho de paquetes</w:t>
      </w:r>
    </w:p>
    <w:p w14:paraId="24CE69E1" w14:textId="7C625695" w:rsidR="00234899" w:rsidRPr="00111B94" w:rsidRDefault="00234899" w:rsidP="00E104BB">
      <w:pPr>
        <w:pStyle w:val="Listaconvietas"/>
        <w:jc w:val="both"/>
        <w:rPr>
          <w:lang w:val="es-CO"/>
        </w:rPr>
      </w:pPr>
      <w:r w:rsidRPr="00111B94">
        <w:rPr>
          <w:lang w:val="es-CO"/>
        </w:rPr>
        <w:t>Disminución de errores humanos en la transcripción de la información</w:t>
      </w:r>
    </w:p>
    <w:p w14:paraId="63A08824" w14:textId="3B68B7BA" w:rsidR="00234899" w:rsidRPr="00111B94" w:rsidRDefault="00234899" w:rsidP="00E104BB">
      <w:pPr>
        <w:pStyle w:val="Listaconvietas"/>
        <w:jc w:val="both"/>
        <w:rPr>
          <w:lang w:val="es-CO"/>
        </w:rPr>
      </w:pPr>
      <w:r w:rsidRPr="00111B94">
        <w:rPr>
          <w:lang w:val="es-CO"/>
        </w:rPr>
        <w:t>Automatización del proceso de recepción y despacho de paquetes a la central de despachos</w:t>
      </w:r>
    </w:p>
    <w:p w14:paraId="0E626A7D" w14:textId="24BC8BF7" w:rsidR="00EB6826" w:rsidRPr="00111B94" w:rsidRDefault="000F7405" w:rsidP="00D8227D">
      <w:pPr>
        <w:pStyle w:val="Ttulo1"/>
        <w:rPr>
          <w:lang w:val="es-CO"/>
        </w:rPr>
      </w:pPr>
      <w:bookmarkStart w:id="3" w:name="_Toc48572711"/>
      <w:r w:rsidRPr="00111B94">
        <w:rPr>
          <w:rStyle w:val="nfasis"/>
          <w:lang w:val="es-CO"/>
        </w:rPr>
        <w:t>Idea</w:t>
      </w:r>
      <w:r w:rsidR="00EC7EB3" w:rsidRPr="00111B94">
        <w:rPr>
          <w:rStyle w:val="nfasis"/>
          <w:lang w:val="es-CO"/>
        </w:rPr>
        <w:t xml:space="preserve"> </w:t>
      </w:r>
      <w:r w:rsidRPr="00111B94">
        <w:rPr>
          <w:rStyle w:val="nfasis"/>
          <w:lang w:val="es-CO"/>
        </w:rPr>
        <w:t>de negocio</w:t>
      </w:r>
      <w:r w:rsidRPr="00111B94">
        <w:rPr>
          <w:lang w:val="es-CO"/>
        </w:rPr>
        <w:t xml:space="preserve"> y propuesta</w:t>
      </w:r>
      <w:bookmarkEnd w:id="3"/>
      <w:r w:rsidRPr="00111B94">
        <w:rPr>
          <w:rStyle w:val="nfasis"/>
          <w:lang w:val="es-CO"/>
        </w:rPr>
        <w:t xml:space="preserve"> </w:t>
      </w:r>
    </w:p>
    <w:p w14:paraId="73A687F4" w14:textId="4CF453B2" w:rsidR="006F1DD5" w:rsidRPr="00111B94" w:rsidRDefault="00306D6C" w:rsidP="00E104BB">
      <w:pPr>
        <w:jc w:val="both"/>
      </w:pPr>
      <w:r w:rsidRPr="00111B94">
        <w:t>Brindar la propuesta de valor más innovadora en transporte logístico y postal, ofreciendo soluciones especializadas a las necesidades de los clientes, obteniendo el mayor retorno de inversión a los accionistas, bajo un compromiso social con la comunidad y el medio ambiente.</w:t>
      </w:r>
    </w:p>
    <w:p w14:paraId="543BC2B5" w14:textId="31223D39" w:rsidR="00306D6C" w:rsidRPr="00111B94" w:rsidRDefault="00306D6C" w:rsidP="00E104BB">
      <w:pPr>
        <w:jc w:val="both"/>
      </w:pPr>
      <w:r w:rsidRPr="00111B94">
        <w:t xml:space="preserve">Para lograr nuestra idea de negocio </w:t>
      </w:r>
      <w:r w:rsidR="00214BD9" w:rsidRPr="00111B94">
        <w:t xml:space="preserve">en 4-72 </w:t>
      </w:r>
      <w:r w:rsidR="00F6528D" w:rsidRPr="00111B94">
        <w:t>seremos</w:t>
      </w:r>
      <w:r w:rsidR="003620C7" w:rsidRPr="00111B94">
        <w:t xml:space="preserve"> la </w:t>
      </w:r>
      <w:r w:rsidR="004B182E" w:rsidRPr="00111B94">
        <w:t>primera empresa</w:t>
      </w:r>
      <w:r w:rsidR="003620C7" w:rsidRPr="00111B94">
        <w:t xml:space="preserve"> en Colombia que </w:t>
      </w:r>
      <w:r w:rsidR="00F6528D" w:rsidRPr="00111B94">
        <w:t>innovará mediante la implementación de un sistema de software que permita la integración del proceso de negocio con un motor cognitivo, permitiendo a la empresa optimizar el proceso de recepción y despacho de paquetes, buscando aumentar la fiabilidad y rapidez en la transcripción de información.</w:t>
      </w:r>
    </w:p>
    <w:p w14:paraId="3E20AF83" w14:textId="09087C6B" w:rsidR="00F6528D" w:rsidRPr="00111B94" w:rsidRDefault="00F6528D" w:rsidP="00753EC9"/>
    <w:p w14:paraId="2599C6DA" w14:textId="77777777" w:rsidR="0060796B" w:rsidRPr="00111B94" w:rsidRDefault="0060796B" w:rsidP="00753EC9"/>
    <w:p w14:paraId="7C9F5EE5" w14:textId="7CACBD37" w:rsidR="0060796B" w:rsidRPr="00111B94" w:rsidRDefault="0060796B" w:rsidP="0060796B">
      <w:pPr>
        <w:pStyle w:val="Ttulo1"/>
        <w:rPr>
          <w:lang w:val="es-CO"/>
        </w:rPr>
      </w:pPr>
      <w:bookmarkStart w:id="4" w:name="_Toc48572712"/>
      <w:r w:rsidRPr="00111B94">
        <w:rPr>
          <w:rStyle w:val="nfasis"/>
          <w:lang w:val="es-CO"/>
        </w:rPr>
        <w:lastRenderedPageBreak/>
        <w:t>Recursos humanos</w:t>
      </w:r>
      <w:r w:rsidRPr="00111B94">
        <w:rPr>
          <w:lang w:val="es-CO"/>
        </w:rPr>
        <w:t xml:space="preserve"> involucrados</w:t>
      </w:r>
      <w:bookmarkEnd w:id="4"/>
    </w:p>
    <w:tbl>
      <w:tblPr>
        <w:tblStyle w:val="Tablaconcuadrcula"/>
        <w:tblW w:w="94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1803"/>
        <w:gridCol w:w="1799"/>
        <w:gridCol w:w="1797"/>
        <w:gridCol w:w="1795"/>
      </w:tblGrid>
      <w:tr w:rsidR="00590D16" w:rsidRPr="00111B94" w14:paraId="02206B54" w14:textId="77777777" w:rsidTr="00095707">
        <w:tc>
          <w:tcPr>
            <w:tcW w:w="2210" w:type="dxa"/>
          </w:tcPr>
          <w:p w14:paraId="6BE6D98D" w14:textId="569603A8" w:rsidR="00F0434E" w:rsidRPr="00111B94" w:rsidRDefault="00590D16" w:rsidP="00753EC9">
            <w:r w:rsidRPr="00111B94">
              <w:rPr>
                <w:noProof/>
              </w:rPr>
              <w:drawing>
                <wp:inline distT="0" distB="0" distL="0" distR="0" wp14:anchorId="514C548F" wp14:editId="0A5C9C1A">
                  <wp:extent cx="1066800" cy="1066800"/>
                  <wp:effectExtent l="0" t="0" r="0" b="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1801" w:type="dxa"/>
          </w:tcPr>
          <w:p w14:paraId="1234EABD" w14:textId="77777777" w:rsidR="00F0434E" w:rsidRPr="00111B94" w:rsidRDefault="00F0434E" w:rsidP="00753EC9"/>
        </w:tc>
        <w:tc>
          <w:tcPr>
            <w:tcW w:w="1797" w:type="dxa"/>
          </w:tcPr>
          <w:p w14:paraId="131E1986" w14:textId="77777777" w:rsidR="00F0434E" w:rsidRPr="00111B94" w:rsidRDefault="00F0434E" w:rsidP="00753EC9"/>
        </w:tc>
        <w:tc>
          <w:tcPr>
            <w:tcW w:w="1794" w:type="dxa"/>
          </w:tcPr>
          <w:p w14:paraId="04C5DA63" w14:textId="77777777" w:rsidR="00F0434E" w:rsidRPr="00111B94" w:rsidRDefault="00F0434E" w:rsidP="00753EC9"/>
        </w:tc>
        <w:tc>
          <w:tcPr>
            <w:tcW w:w="1792" w:type="dxa"/>
          </w:tcPr>
          <w:p w14:paraId="3557BDFD" w14:textId="77777777" w:rsidR="00F0434E" w:rsidRPr="00111B94" w:rsidRDefault="00F0434E" w:rsidP="00753EC9"/>
        </w:tc>
      </w:tr>
      <w:tr w:rsidR="00590D16" w:rsidRPr="00111B94" w14:paraId="1FE69602" w14:textId="77777777" w:rsidTr="00095707">
        <w:tc>
          <w:tcPr>
            <w:tcW w:w="2210" w:type="dxa"/>
          </w:tcPr>
          <w:p w14:paraId="0B139250" w14:textId="610758B4" w:rsidR="00590D16" w:rsidRPr="00111B94" w:rsidRDefault="00590D16" w:rsidP="00753EC9">
            <w:r w:rsidRPr="00111B94">
              <w:t>Nombre:</w:t>
            </w:r>
          </w:p>
        </w:tc>
        <w:tc>
          <w:tcPr>
            <w:tcW w:w="7184" w:type="dxa"/>
            <w:gridSpan w:val="4"/>
          </w:tcPr>
          <w:p w14:paraId="7026E9DC" w14:textId="16F646B7" w:rsidR="00590D16" w:rsidRPr="00111B94" w:rsidRDefault="007217D5" w:rsidP="00753EC9">
            <w:r w:rsidRPr="00111B94">
              <w:t>Julián</w:t>
            </w:r>
            <w:r w:rsidR="00E2603C" w:rsidRPr="00111B94">
              <w:t xml:space="preserve"> Alberto Herrera Salazar</w:t>
            </w:r>
          </w:p>
        </w:tc>
      </w:tr>
      <w:tr w:rsidR="00590D16" w:rsidRPr="00111B94" w14:paraId="3303C11B" w14:textId="77777777" w:rsidTr="00095707">
        <w:tc>
          <w:tcPr>
            <w:tcW w:w="2210" w:type="dxa"/>
          </w:tcPr>
          <w:p w14:paraId="7A9CCE2C" w14:textId="66CE38E9" w:rsidR="00590D16" w:rsidRPr="00111B94" w:rsidRDefault="00590D16" w:rsidP="00753EC9">
            <w:r w:rsidRPr="00111B94">
              <w:t>Rol:</w:t>
            </w:r>
          </w:p>
        </w:tc>
        <w:tc>
          <w:tcPr>
            <w:tcW w:w="7184" w:type="dxa"/>
            <w:gridSpan w:val="4"/>
          </w:tcPr>
          <w:p w14:paraId="39C4191A" w14:textId="550905F4" w:rsidR="00590D16" w:rsidRPr="00111B94" w:rsidRDefault="00E2603C" w:rsidP="00753EC9">
            <w:r w:rsidRPr="00111B94">
              <w:t>Arquitecto</w:t>
            </w:r>
          </w:p>
        </w:tc>
      </w:tr>
      <w:tr w:rsidR="00590D16" w:rsidRPr="00111B94" w14:paraId="3F13A866" w14:textId="77777777" w:rsidTr="00095707">
        <w:tc>
          <w:tcPr>
            <w:tcW w:w="2210" w:type="dxa"/>
          </w:tcPr>
          <w:p w14:paraId="448E62A3" w14:textId="486047C3" w:rsidR="00590D16" w:rsidRPr="00111B94" w:rsidRDefault="007217D5" w:rsidP="00753EC9">
            <w:r w:rsidRPr="00111B94">
              <w:t>Responsabilidades</w:t>
            </w:r>
            <w:r w:rsidR="00590D16" w:rsidRPr="00111B94">
              <w:t>:</w:t>
            </w:r>
          </w:p>
        </w:tc>
        <w:tc>
          <w:tcPr>
            <w:tcW w:w="7184" w:type="dxa"/>
            <w:gridSpan w:val="4"/>
          </w:tcPr>
          <w:p w14:paraId="31F25526" w14:textId="36FC306E" w:rsidR="007217D5" w:rsidRPr="00111B94" w:rsidRDefault="007217D5" w:rsidP="007217D5">
            <w:pPr>
              <w:pStyle w:val="Listaconvietas"/>
              <w:rPr>
                <w:lang w:val="es-CO"/>
              </w:rPr>
            </w:pPr>
            <w:r w:rsidRPr="00111B94">
              <w:rPr>
                <w:lang w:val="es-CO"/>
              </w:rPr>
              <w:t>Diseño de la arquitectura de Software para las aplicaciones</w:t>
            </w:r>
          </w:p>
          <w:p w14:paraId="38B970C4" w14:textId="2ACCCDD7" w:rsidR="007217D5" w:rsidRPr="00111B94" w:rsidRDefault="007217D5" w:rsidP="007217D5">
            <w:pPr>
              <w:pStyle w:val="Listaconvietas"/>
              <w:rPr>
                <w:lang w:val="es-CO"/>
              </w:rPr>
            </w:pPr>
            <w:r w:rsidRPr="00111B94">
              <w:rPr>
                <w:lang w:val="es-CO"/>
              </w:rPr>
              <w:t>Validar resultado de las pruebas de carga y métricas de desempeño del aplicativo</w:t>
            </w:r>
          </w:p>
          <w:p w14:paraId="06F34E68" w14:textId="2E7AC637" w:rsidR="00590D16" w:rsidRPr="00111B94" w:rsidRDefault="007217D5" w:rsidP="007217D5">
            <w:pPr>
              <w:pStyle w:val="Listaconvietas"/>
              <w:rPr>
                <w:lang w:val="es-CO"/>
              </w:rPr>
            </w:pPr>
            <w:r w:rsidRPr="00111B94">
              <w:rPr>
                <w:lang w:val="es-CO"/>
              </w:rPr>
              <w:t>Validar que el software cumpla con los estándares y patrones de desarrollo.</w:t>
            </w:r>
          </w:p>
        </w:tc>
      </w:tr>
      <w:tr w:rsidR="007217D5" w:rsidRPr="00111B94" w14:paraId="486724E6" w14:textId="77777777" w:rsidTr="00095707">
        <w:tc>
          <w:tcPr>
            <w:tcW w:w="2210" w:type="dxa"/>
          </w:tcPr>
          <w:p w14:paraId="214898B4" w14:textId="3E00B1AF" w:rsidR="007217D5" w:rsidRPr="00111B94" w:rsidRDefault="00DF373C" w:rsidP="00195F91">
            <w:r w:rsidRPr="00111B94">
              <w:rPr>
                <w:rFonts w:ascii="Arial" w:hAnsi="Arial" w:cs="Arial"/>
                <w:noProof/>
                <w:sz w:val="24"/>
                <w:szCs w:val="24"/>
                <w:lang w:eastAsia="es-CO"/>
              </w:rPr>
              <w:drawing>
                <wp:anchor distT="0" distB="0" distL="114300" distR="114300" simplePos="0" relativeHeight="251658241" behindDoc="0" locked="0" layoutInCell="1" allowOverlap="1" wp14:anchorId="3BAD5314" wp14:editId="34C0D393">
                  <wp:simplePos x="0" y="0"/>
                  <wp:positionH relativeFrom="column">
                    <wp:posOffset>-57785</wp:posOffset>
                  </wp:positionH>
                  <wp:positionV relativeFrom="paragraph">
                    <wp:posOffset>0</wp:posOffset>
                  </wp:positionV>
                  <wp:extent cx="952500" cy="1296035"/>
                  <wp:effectExtent l="0" t="0" r="0" b="0"/>
                  <wp:wrapSquare wrapText="bothSides"/>
                  <wp:docPr id="3" name="Imagen 3" descr="E:\Downloads\Foto 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Foto H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0" cy="1296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1" w:type="dxa"/>
          </w:tcPr>
          <w:p w14:paraId="7916FBA4" w14:textId="77777777" w:rsidR="007217D5" w:rsidRPr="00111B94" w:rsidRDefault="007217D5" w:rsidP="00195F91"/>
        </w:tc>
        <w:tc>
          <w:tcPr>
            <w:tcW w:w="1797" w:type="dxa"/>
          </w:tcPr>
          <w:p w14:paraId="01C0C302" w14:textId="77777777" w:rsidR="007217D5" w:rsidRPr="00111B94" w:rsidRDefault="007217D5" w:rsidP="00195F91"/>
        </w:tc>
        <w:tc>
          <w:tcPr>
            <w:tcW w:w="1794" w:type="dxa"/>
          </w:tcPr>
          <w:p w14:paraId="5B05E417" w14:textId="77777777" w:rsidR="007217D5" w:rsidRPr="00111B94" w:rsidRDefault="007217D5" w:rsidP="00195F91"/>
        </w:tc>
        <w:tc>
          <w:tcPr>
            <w:tcW w:w="1792" w:type="dxa"/>
          </w:tcPr>
          <w:p w14:paraId="0C0C2153" w14:textId="77777777" w:rsidR="007217D5" w:rsidRPr="00111B94" w:rsidRDefault="007217D5" w:rsidP="00195F91"/>
        </w:tc>
      </w:tr>
      <w:tr w:rsidR="007217D5" w:rsidRPr="00111B94" w14:paraId="7E5F824D" w14:textId="77777777" w:rsidTr="00095707">
        <w:tc>
          <w:tcPr>
            <w:tcW w:w="2210" w:type="dxa"/>
          </w:tcPr>
          <w:p w14:paraId="37FF6ACA" w14:textId="77777777" w:rsidR="007217D5" w:rsidRPr="00111B94" w:rsidRDefault="007217D5" w:rsidP="00195F91">
            <w:r w:rsidRPr="00111B94">
              <w:t>Nombre:</w:t>
            </w:r>
          </w:p>
        </w:tc>
        <w:tc>
          <w:tcPr>
            <w:tcW w:w="7184" w:type="dxa"/>
            <w:gridSpan w:val="4"/>
          </w:tcPr>
          <w:p w14:paraId="5CB09C0D" w14:textId="15295354" w:rsidR="007217D5" w:rsidRPr="00111B94" w:rsidRDefault="00DF373C" w:rsidP="00195F91">
            <w:r w:rsidRPr="00111B94">
              <w:t>German Augusto Silva Pedraza</w:t>
            </w:r>
          </w:p>
        </w:tc>
      </w:tr>
      <w:tr w:rsidR="007217D5" w:rsidRPr="00111B94" w14:paraId="2FABD0C6" w14:textId="77777777" w:rsidTr="00095707">
        <w:tc>
          <w:tcPr>
            <w:tcW w:w="2210" w:type="dxa"/>
          </w:tcPr>
          <w:p w14:paraId="3116AD2C" w14:textId="77777777" w:rsidR="007217D5" w:rsidRPr="00111B94" w:rsidRDefault="007217D5" w:rsidP="00195F91">
            <w:r w:rsidRPr="00111B94">
              <w:t>Rol:</w:t>
            </w:r>
          </w:p>
        </w:tc>
        <w:tc>
          <w:tcPr>
            <w:tcW w:w="7184" w:type="dxa"/>
            <w:gridSpan w:val="4"/>
          </w:tcPr>
          <w:p w14:paraId="4DFE4BB9" w14:textId="07AA22A6" w:rsidR="007217D5" w:rsidRPr="00111B94" w:rsidRDefault="00DF373C" w:rsidP="00195F91">
            <w:r w:rsidRPr="00111B94">
              <w:t>Líder</w:t>
            </w:r>
          </w:p>
        </w:tc>
      </w:tr>
      <w:tr w:rsidR="007217D5" w:rsidRPr="00111B94" w14:paraId="2F0BC8DB" w14:textId="77777777" w:rsidTr="00095707">
        <w:tc>
          <w:tcPr>
            <w:tcW w:w="2210" w:type="dxa"/>
          </w:tcPr>
          <w:p w14:paraId="6D750A3A" w14:textId="77777777" w:rsidR="007217D5" w:rsidRPr="00111B94" w:rsidRDefault="007217D5" w:rsidP="00195F91">
            <w:r w:rsidRPr="00111B94">
              <w:t>Responsabilidades:</w:t>
            </w:r>
          </w:p>
        </w:tc>
        <w:tc>
          <w:tcPr>
            <w:tcW w:w="7184" w:type="dxa"/>
            <w:gridSpan w:val="4"/>
          </w:tcPr>
          <w:p w14:paraId="2BD5E3E0" w14:textId="77777777" w:rsidR="00C520C6" w:rsidRPr="00111B94" w:rsidRDefault="00C520C6" w:rsidP="00C520C6">
            <w:pPr>
              <w:pStyle w:val="Listaconvietas"/>
              <w:rPr>
                <w:lang w:val="es-CO" w:eastAsia="es-CO"/>
              </w:rPr>
            </w:pPr>
            <w:r w:rsidRPr="00111B94">
              <w:rPr>
                <w:lang w:val="es-CO" w:eastAsia="es-CO"/>
              </w:rPr>
              <w:t>Coordinación y gestión del proyecto</w:t>
            </w:r>
          </w:p>
          <w:p w14:paraId="4793C6B7" w14:textId="77777777" w:rsidR="00C520C6" w:rsidRPr="00111B94" w:rsidRDefault="00C520C6" w:rsidP="00C520C6">
            <w:pPr>
              <w:pStyle w:val="Listaconvietas"/>
              <w:rPr>
                <w:lang w:val="es-CO" w:eastAsia="es-CO"/>
              </w:rPr>
            </w:pPr>
            <w:r w:rsidRPr="00111B94">
              <w:rPr>
                <w:lang w:val="es-CO" w:eastAsia="es-CO"/>
              </w:rPr>
              <w:t>Facilitador en la labor de los desarrolladores</w:t>
            </w:r>
          </w:p>
          <w:p w14:paraId="23EF5139" w14:textId="0CE98354" w:rsidR="007217D5" w:rsidRPr="00111B94" w:rsidRDefault="00C520C6" w:rsidP="00C520C6">
            <w:pPr>
              <w:pStyle w:val="Listaconvietas"/>
              <w:rPr>
                <w:lang w:val="es-CO" w:eastAsia="es-CO"/>
              </w:rPr>
            </w:pPr>
            <w:r w:rsidRPr="00111B94">
              <w:rPr>
                <w:lang w:val="es-CO" w:eastAsia="es-CO"/>
              </w:rPr>
              <w:t>Coordinación de colaboradores externos e internos del grupo</w:t>
            </w:r>
          </w:p>
        </w:tc>
      </w:tr>
      <w:tr w:rsidR="00C520C6" w:rsidRPr="00111B94" w14:paraId="234ABF6E" w14:textId="77777777" w:rsidTr="00095707">
        <w:tc>
          <w:tcPr>
            <w:tcW w:w="2210" w:type="dxa"/>
          </w:tcPr>
          <w:p w14:paraId="0426A9D2" w14:textId="4708FF09" w:rsidR="00C520C6" w:rsidRPr="00111B94" w:rsidRDefault="000B7163" w:rsidP="00195F91">
            <w:r w:rsidRPr="00111B94">
              <w:rPr>
                <w:noProof/>
              </w:rPr>
              <w:drawing>
                <wp:inline distT="0" distB="0" distL="0" distR="0" wp14:anchorId="7570C307" wp14:editId="4F7BDB6F">
                  <wp:extent cx="1066800" cy="1066800"/>
                  <wp:effectExtent l="0" t="0" r="0" b="0"/>
                  <wp:docPr id="5" name="Imagen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1803" w:type="dxa"/>
          </w:tcPr>
          <w:p w14:paraId="5A4D800E" w14:textId="77777777" w:rsidR="00C520C6" w:rsidRPr="00111B94" w:rsidRDefault="00C520C6" w:rsidP="00195F91"/>
        </w:tc>
        <w:tc>
          <w:tcPr>
            <w:tcW w:w="1799" w:type="dxa"/>
          </w:tcPr>
          <w:p w14:paraId="6A367DB6" w14:textId="77777777" w:rsidR="00C520C6" w:rsidRPr="00111B94" w:rsidRDefault="00C520C6" w:rsidP="00195F91"/>
        </w:tc>
        <w:tc>
          <w:tcPr>
            <w:tcW w:w="1797" w:type="dxa"/>
          </w:tcPr>
          <w:p w14:paraId="4781AD25" w14:textId="77777777" w:rsidR="00C520C6" w:rsidRPr="00111B94" w:rsidRDefault="00C520C6" w:rsidP="00195F91"/>
        </w:tc>
        <w:tc>
          <w:tcPr>
            <w:tcW w:w="1795" w:type="dxa"/>
          </w:tcPr>
          <w:p w14:paraId="54DC5236" w14:textId="77777777" w:rsidR="00C520C6" w:rsidRPr="00111B94" w:rsidRDefault="00C520C6" w:rsidP="00195F91"/>
        </w:tc>
      </w:tr>
      <w:tr w:rsidR="00C520C6" w:rsidRPr="00111B94" w14:paraId="1551E7A3" w14:textId="77777777" w:rsidTr="00095707">
        <w:tc>
          <w:tcPr>
            <w:tcW w:w="2210" w:type="dxa"/>
          </w:tcPr>
          <w:p w14:paraId="059EA253" w14:textId="77777777" w:rsidR="00C520C6" w:rsidRPr="00111B94" w:rsidRDefault="00C520C6" w:rsidP="00195F91">
            <w:r w:rsidRPr="00111B94">
              <w:t>Nombre:</w:t>
            </w:r>
          </w:p>
        </w:tc>
        <w:tc>
          <w:tcPr>
            <w:tcW w:w="7194" w:type="dxa"/>
            <w:gridSpan w:val="4"/>
          </w:tcPr>
          <w:p w14:paraId="31C608F2" w14:textId="528CBCDA" w:rsidR="00C520C6" w:rsidRPr="00111B94" w:rsidRDefault="000B7163" w:rsidP="00195F91">
            <w:r w:rsidRPr="00111B94">
              <w:t>Juan Camilo Morales Pérez</w:t>
            </w:r>
          </w:p>
        </w:tc>
      </w:tr>
      <w:tr w:rsidR="00C520C6" w:rsidRPr="00111B94" w14:paraId="71832EDB" w14:textId="77777777" w:rsidTr="00095707">
        <w:tc>
          <w:tcPr>
            <w:tcW w:w="2210" w:type="dxa"/>
          </w:tcPr>
          <w:p w14:paraId="023002C7" w14:textId="77777777" w:rsidR="00C520C6" w:rsidRPr="00111B94" w:rsidRDefault="00C520C6" w:rsidP="00195F91">
            <w:r w:rsidRPr="00111B94">
              <w:t>Rol:</w:t>
            </w:r>
          </w:p>
        </w:tc>
        <w:tc>
          <w:tcPr>
            <w:tcW w:w="7194" w:type="dxa"/>
            <w:gridSpan w:val="4"/>
          </w:tcPr>
          <w:p w14:paraId="06E7465E" w14:textId="5022F024" w:rsidR="00C520C6" w:rsidRPr="00111B94" w:rsidRDefault="004970E2" w:rsidP="00195F91">
            <w:r w:rsidRPr="00111B94">
              <w:t>Analista QA</w:t>
            </w:r>
          </w:p>
        </w:tc>
      </w:tr>
      <w:tr w:rsidR="00C520C6" w:rsidRPr="00111B94" w14:paraId="501D8DC4" w14:textId="77777777" w:rsidTr="00095707">
        <w:tc>
          <w:tcPr>
            <w:tcW w:w="2210" w:type="dxa"/>
          </w:tcPr>
          <w:p w14:paraId="50A98CEC" w14:textId="77777777" w:rsidR="00C520C6" w:rsidRPr="00111B94" w:rsidRDefault="00C520C6" w:rsidP="00195F91">
            <w:r w:rsidRPr="00111B94">
              <w:t>Responsabilidades:</w:t>
            </w:r>
          </w:p>
        </w:tc>
        <w:tc>
          <w:tcPr>
            <w:tcW w:w="7194" w:type="dxa"/>
            <w:gridSpan w:val="4"/>
          </w:tcPr>
          <w:p w14:paraId="0A9B324A" w14:textId="11E83772" w:rsidR="004970E2" w:rsidRPr="00111B94" w:rsidRDefault="004970E2" w:rsidP="004970E2">
            <w:pPr>
              <w:pStyle w:val="Listaconvietas"/>
              <w:rPr>
                <w:lang w:val="es-CO" w:eastAsia="es-CO"/>
              </w:rPr>
            </w:pPr>
            <w:r w:rsidRPr="00111B94">
              <w:rPr>
                <w:lang w:val="es-CO" w:eastAsia="es-CO"/>
              </w:rPr>
              <w:t xml:space="preserve">Crear un plan de pruebas y </w:t>
            </w:r>
            <w:r w:rsidR="00420D0E" w:rsidRPr="00111B94">
              <w:rPr>
                <w:lang w:val="es-CO" w:eastAsia="es-CO"/>
              </w:rPr>
              <w:t>testeo</w:t>
            </w:r>
          </w:p>
          <w:p w14:paraId="7EE5067D" w14:textId="77777777" w:rsidR="004970E2" w:rsidRPr="00111B94" w:rsidRDefault="004970E2" w:rsidP="004970E2">
            <w:pPr>
              <w:pStyle w:val="Listaconvietas"/>
              <w:rPr>
                <w:lang w:val="es-CO" w:eastAsia="es-CO"/>
              </w:rPr>
            </w:pPr>
            <w:r w:rsidRPr="00111B94">
              <w:rPr>
                <w:lang w:val="es-CO" w:eastAsia="es-CO"/>
              </w:rPr>
              <w:t>Probar programas de automatización</w:t>
            </w:r>
          </w:p>
          <w:p w14:paraId="31050402" w14:textId="0EF793FB" w:rsidR="004970E2" w:rsidRPr="00111B94" w:rsidRDefault="004970E2" w:rsidP="00095707">
            <w:pPr>
              <w:pStyle w:val="Listaconvietas"/>
              <w:rPr>
                <w:lang w:val="es-CO" w:eastAsia="es-CO"/>
              </w:rPr>
            </w:pPr>
            <w:r w:rsidRPr="00111B94">
              <w:rPr>
                <w:lang w:val="es-CO" w:eastAsia="es-CO"/>
              </w:rPr>
              <w:t>Mejorar estrategias de pruebas</w:t>
            </w:r>
          </w:p>
          <w:p w14:paraId="2BA0BA73" w14:textId="0B3E35E2" w:rsidR="00C520C6" w:rsidRPr="00111B94" w:rsidRDefault="004970E2" w:rsidP="004970E2">
            <w:pPr>
              <w:pStyle w:val="Listaconvietas"/>
              <w:rPr>
                <w:lang w:val="es-CO" w:eastAsia="es-CO"/>
              </w:rPr>
            </w:pPr>
            <w:proofErr w:type="gramStart"/>
            <w:r w:rsidRPr="00111B94">
              <w:rPr>
                <w:lang w:val="es-CO" w:eastAsia="es-CO"/>
              </w:rPr>
              <w:t>Asegurar</w:t>
            </w:r>
            <w:proofErr w:type="gramEnd"/>
            <w:r w:rsidRPr="00111B94">
              <w:rPr>
                <w:lang w:val="es-CO" w:eastAsia="es-CO"/>
              </w:rPr>
              <w:t xml:space="preserve"> que el software está listo para el público</w:t>
            </w:r>
          </w:p>
        </w:tc>
      </w:tr>
    </w:tbl>
    <w:p w14:paraId="750A61C0" w14:textId="77777777" w:rsidR="00753EC9" w:rsidRPr="00111B94" w:rsidRDefault="00753EC9" w:rsidP="00753EC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1803"/>
        <w:gridCol w:w="1799"/>
        <w:gridCol w:w="1797"/>
        <w:gridCol w:w="1795"/>
      </w:tblGrid>
      <w:tr w:rsidR="00BE0F9B" w:rsidRPr="00111B94" w14:paraId="3B54A225" w14:textId="77777777" w:rsidTr="00195F91">
        <w:tc>
          <w:tcPr>
            <w:tcW w:w="2210" w:type="dxa"/>
          </w:tcPr>
          <w:p w14:paraId="70BF5272" w14:textId="6510D385" w:rsidR="00095707" w:rsidRPr="00111B94" w:rsidRDefault="00BE0F9B" w:rsidP="00195F91">
            <w:r w:rsidRPr="00111B94">
              <w:rPr>
                <w:noProof/>
              </w:rPr>
              <w:lastRenderedPageBreak/>
              <w:drawing>
                <wp:inline distT="0" distB="0" distL="0" distR="0" wp14:anchorId="5051DEE6" wp14:editId="4D802F50">
                  <wp:extent cx="1143000" cy="1143000"/>
                  <wp:effectExtent l="0" t="0" r="0" b="0"/>
                  <wp:docPr id="11" name="Imagen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1803" w:type="dxa"/>
          </w:tcPr>
          <w:p w14:paraId="76CAE562" w14:textId="77777777" w:rsidR="00095707" w:rsidRPr="00111B94" w:rsidRDefault="00095707" w:rsidP="00195F91"/>
        </w:tc>
        <w:tc>
          <w:tcPr>
            <w:tcW w:w="1799" w:type="dxa"/>
          </w:tcPr>
          <w:p w14:paraId="60CED81C" w14:textId="77777777" w:rsidR="00095707" w:rsidRPr="00111B94" w:rsidRDefault="00095707" w:rsidP="00195F91"/>
        </w:tc>
        <w:tc>
          <w:tcPr>
            <w:tcW w:w="1797" w:type="dxa"/>
          </w:tcPr>
          <w:p w14:paraId="7A459F95" w14:textId="77777777" w:rsidR="00095707" w:rsidRPr="00111B94" w:rsidRDefault="00095707" w:rsidP="00195F91"/>
        </w:tc>
        <w:tc>
          <w:tcPr>
            <w:tcW w:w="1795" w:type="dxa"/>
          </w:tcPr>
          <w:p w14:paraId="5C08092B" w14:textId="77777777" w:rsidR="00095707" w:rsidRPr="00111B94" w:rsidRDefault="00095707" w:rsidP="00195F91"/>
        </w:tc>
      </w:tr>
      <w:tr w:rsidR="00095707" w:rsidRPr="00111B94" w14:paraId="334C2DC2" w14:textId="77777777" w:rsidTr="00195F91">
        <w:tc>
          <w:tcPr>
            <w:tcW w:w="2210" w:type="dxa"/>
          </w:tcPr>
          <w:p w14:paraId="38DD3205" w14:textId="77777777" w:rsidR="00095707" w:rsidRPr="00111B94" w:rsidRDefault="00095707" w:rsidP="00195F91">
            <w:r w:rsidRPr="00111B94">
              <w:t>Nombre:</w:t>
            </w:r>
          </w:p>
        </w:tc>
        <w:tc>
          <w:tcPr>
            <w:tcW w:w="7194" w:type="dxa"/>
            <w:gridSpan w:val="4"/>
          </w:tcPr>
          <w:p w14:paraId="18D4B5B9" w14:textId="78FBBD31" w:rsidR="00095707" w:rsidRPr="00111B94" w:rsidRDefault="00BE0F9B" w:rsidP="00195F91">
            <w:r w:rsidRPr="00111B94">
              <w:t xml:space="preserve">Andrés Gilberto </w:t>
            </w:r>
            <w:r w:rsidR="00EF3C22" w:rsidRPr="00111B94">
              <w:t>Martínez</w:t>
            </w:r>
            <w:r w:rsidRPr="00111B94">
              <w:t xml:space="preserve"> Cobos </w:t>
            </w:r>
          </w:p>
        </w:tc>
      </w:tr>
      <w:tr w:rsidR="00095707" w:rsidRPr="00111B94" w14:paraId="38E42839" w14:textId="77777777" w:rsidTr="00195F91">
        <w:tc>
          <w:tcPr>
            <w:tcW w:w="2210" w:type="dxa"/>
          </w:tcPr>
          <w:p w14:paraId="0C84441F" w14:textId="77777777" w:rsidR="00095707" w:rsidRPr="00111B94" w:rsidRDefault="00095707" w:rsidP="00195F91">
            <w:r w:rsidRPr="00111B94">
              <w:t>Rol:</w:t>
            </w:r>
          </w:p>
        </w:tc>
        <w:tc>
          <w:tcPr>
            <w:tcW w:w="7194" w:type="dxa"/>
            <w:gridSpan w:val="4"/>
          </w:tcPr>
          <w:p w14:paraId="4936082B" w14:textId="39D13F33" w:rsidR="00095707" w:rsidRPr="00111B94" w:rsidRDefault="00EF3C22" w:rsidP="00195F91">
            <w:r w:rsidRPr="00111B94">
              <w:t>Desarrollador</w:t>
            </w:r>
          </w:p>
        </w:tc>
      </w:tr>
      <w:tr w:rsidR="00095707" w:rsidRPr="00111B94" w14:paraId="165A7D9F" w14:textId="77777777" w:rsidTr="00195F91">
        <w:tc>
          <w:tcPr>
            <w:tcW w:w="2210" w:type="dxa"/>
          </w:tcPr>
          <w:p w14:paraId="23E7DAF1" w14:textId="77777777" w:rsidR="00095707" w:rsidRPr="00111B94" w:rsidRDefault="00095707" w:rsidP="00195F91">
            <w:r w:rsidRPr="00111B94">
              <w:t>Responsabilidades:</w:t>
            </w:r>
          </w:p>
        </w:tc>
        <w:tc>
          <w:tcPr>
            <w:tcW w:w="7194" w:type="dxa"/>
            <w:gridSpan w:val="4"/>
          </w:tcPr>
          <w:p w14:paraId="1A4BEE4C" w14:textId="0CBD1D40" w:rsidR="00EF3C22" w:rsidRPr="00111B94" w:rsidRDefault="00EF3C22" w:rsidP="00EF3C22">
            <w:pPr>
              <w:pStyle w:val="Listaconvietas"/>
              <w:rPr>
                <w:lang w:val="es-CO" w:eastAsia="es-CO"/>
              </w:rPr>
            </w:pPr>
            <w:r w:rsidRPr="00111B94">
              <w:rPr>
                <w:lang w:val="es-CO" w:eastAsia="es-CO"/>
              </w:rPr>
              <w:t>Desarrollar y entregar Software funcional que entregue valor de acuerdo con las necesidades del negocio.</w:t>
            </w:r>
          </w:p>
          <w:p w14:paraId="4A11579A" w14:textId="3E695DAF" w:rsidR="00095707" w:rsidRPr="00111B94" w:rsidRDefault="00EF3C22" w:rsidP="00EF3C22">
            <w:pPr>
              <w:pStyle w:val="Listaconvietas"/>
              <w:rPr>
                <w:lang w:val="es-CO" w:eastAsia="es-CO"/>
              </w:rPr>
            </w:pPr>
            <w:r w:rsidRPr="00111B94">
              <w:rPr>
                <w:lang w:val="es-CO" w:eastAsia="es-CO"/>
              </w:rPr>
              <w:t>Garantizar la calidad de software, efectuando pruebas unitarias.</w:t>
            </w:r>
          </w:p>
        </w:tc>
      </w:tr>
      <w:tr w:rsidR="00827298" w:rsidRPr="00111B94" w14:paraId="2EBD8453" w14:textId="77777777" w:rsidTr="00195F91">
        <w:tc>
          <w:tcPr>
            <w:tcW w:w="2210" w:type="dxa"/>
          </w:tcPr>
          <w:p w14:paraId="76814AA9" w14:textId="018FB6B9" w:rsidR="00EF3C22" w:rsidRPr="00111B94" w:rsidRDefault="00827298" w:rsidP="00195F91">
            <w:r w:rsidRPr="00111B94">
              <w:rPr>
                <w:noProof/>
              </w:rPr>
              <w:drawing>
                <wp:inline distT="0" distB="0" distL="0" distR="0" wp14:anchorId="7407F675" wp14:editId="4F65B26D">
                  <wp:extent cx="1165860" cy="1337004"/>
                  <wp:effectExtent l="0" t="0" r="0" b="0"/>
                  <wp:docPr id="14" name="Imagen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88" t="15369" r="10086"/>
                          <a:stretch/>
                        </pic:blipFill>
                        <pic:spPr bwMode="auto">
                          <a:xfrm>
                            <a:off x="0" y="0"/>
                            <a:ext cx="1186216" cy="13603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3" w:type="dxa"/>
          </w:tcPr>
          <w:p w14:paraId="591A26D6" w14:textId="77777777" w:rsidR="00EF3C22" w:rsidRPr="00111B94" w:rsidRDefault="00EF3C22" w:rsidP="00195F91"/>
        </w:tc>
        <w:tc>
          <w:tcPr>
            <w:tcW w:w="1799" w:type="dxa"/>
          </w:tcPr>
          <w:p w14:paraId="5B50B9E1" w14:textId="77777777" w:rsidR="00EF3C22" w:rsidRPr="00111B94" w:rsidRDefault="00EF3C22" w:rsidP="00195F91"/>
        </w:tc>
        <w:tc>
          <w:tcPr>
            <w:tcW w:w="1797" w:type="dxa"/>
          </w:tcPr>
          <w:p w14:paraId="42F7DA49" w14:textId="77777777" w:rsidR="00EF3C22" w:rsidRPr="00111B94" w:rsidRDefault="00EF3C22" w:rsidP="00195F91"/>
        </w:tc>
        <w:tc>
          <w:tcPr>
            <w:tcW w:w="1795" w:type="dxa"/>
          </w:tcPr>
          <w:p w14:paraId="397DEB6D" w14:textId="77777777" w:rsidR="00EF3C22" w:rsidRPr="00111B94" w:rsidRDefault="00EF3C22" w:rsidP="00195F91"/>
        </w:tc>
      </w:tr>
      <w:tr w:rsidR="00827298" w:rsidRPr="00111B94" w14:paraId="403A386A" w14:textId="77777777" w:rsidTr="00195F91">
        <w:tc>
          <w:tcPr>
            <w:tcW w:w="2210" w:type="dxa"/>
          </w:tcPr>
          <w:p w14:paraId="378A21D2" w14:textId="77777777" w:rsidR="00EF3C22" w:rsidRPr="00111B94" w:rsidRDefault="00EF3C22" w:rsidP="00195F91">
            <w:r w:rsidRPr="00111B94">
              <w:t>Nombre:</w:t>
            </w:r>
          </w:p>
        </w:tc>
        <w:tc>
          <w:tcPr>
            <w:tcW w:w="7194" w:type="dxa"/>
            <w:gridSpan w:val="4"/>
          </w:tcPr>
          <w:p w14:paraId="49403B92" w14:textId="505D9FD9" w:rsidR="00EF3C22" w:rsidRPr="00111B94" w:rsidRDefault="00827298" w:rsidP="00195F91">
            <w:r w:rsidRPr="00111B94">
              <w:t xml:space="preserve">Diego Fernando </w:t>
            </w:r>
            <w:r w:rsidR="00D51722" w:rsidRPr="00111B94">
              <w:t>Díaz Herrera</w:t>
            </w:r>
          </w:p>
        </w:tc>
      </w:tr>
      <w:tr w:rsidR="00827298" w:rsidRPr="00111B94" w14:paraId="184F9C56" w14:textId="77777777" w:rsidTr="00195F91">
        <w:tc>
          <w:tcPr>
            <w:tcW w:w="2210" w:type="dxa"/>
          </w:tcPr>
          <w:p w14:paraId="14931553" w14:textId="77777777" w:rsidR="00EF3C22" w:rsidRPr="00111B94" w:rsidRDefault="00EF3C22" w:rsidP="00195F91">
            <w:r w:rsidRPr="00111B94">
              <w:t>Rol:</w:t>
            </w:r>
          </w:p>
        </w:tc>
        <w:tc>
          <w:tcPr>
            <w:tcW w:w="7194" w:type="dxa"/>
            <w:gridSpan w:val="4"/>
          </w:tcPr>
          <w:p w14:paraId="69A5CA52" w14:textId="77777777" w:rsidR="00EF3C22" w:rsidRPr="00111B94" w:rsidRDefault="00EF3C22" w:rsidP="00195F91">
            <w:r w:rsidRPr="00111B94">
              <w:t>Desarrollador</w:t>
            </w:r>
          </w:p>
        </w:tc>
      </w:tr>
      <w:tr w:rsidR="00827298" w:rsidRPr="00111B94" w14:paraId="6D031704" w14:textId="77777777" w:rsidTr="00195F91">
        <w:tc>
          <w:tcPr>
            <w:tcW w:w="2210" w:type="dxa"/>
          </w:tcPr>
          <w:p w14:paraId="412D3BFA" w14:textId="77777777" w:rsidR="00EF3C22" w:rsidRPr="00111B94" w:rsidRDefault="00EF3C22" w:rsidP="00195F91">
            <w:r w:rsidRPr="00111B94">
              <w:t>Responsabilidades:</w:t>
            </w:r>
          </w:p>
        </w:tc>
        <w:tc>
          <w:tcPr>
            <w:tcW w:w="7194" w:type="dxa"/>
            <w:gridSpan w:val="4"/>
          </w:tcPr>
          <w:p w14:paraId="7F62AA27" w14:textId="77777777" w:rsidR="00EF3C22" w:rsidRPr="00111B94" w:rsidRDefault="00EF3C22" w:rsidP="00195F91">
            <w:pPr>
              <w:pStyle w:val="Listaconvietas"/>
              <w:rPr>
                <w:lang w:val="es-CO" w:eastAsia="es-CO"/>
              </w:rPr>
            </w:pPr>
            <w:r w:rsidRPr="00111B94">
              <w:rPr>
                <w:lang w:val="es-CO" w:eastAsia="es-CO"/>
              </w:rPr>
              <w:t>Desarrollar y entregar Software funcional que entregue valor de acuerdo con las necesidades del negocio.</w:t>
            </w:r>
          </w:p>
          <w:p w14:paraId="07268D30" w14:textId="77777777" w:rsidR="00EF3C22" w:rsidRPr="00111B94" w:rsidRDefault="00EF3C22" w:rsidP="00195F91">
            <w:pPr>
              <w:pStyle w:val="Listaconvietas"/>
              <w:rPr>
                <w:lang w:val="es-CO" w:eastAsia="es-CO"/>
              </w:rPr>
            </w:pPr>
            <w:r w:rsidRPr="00111B94">
              <w:rPr>
                <w:lang w:val="es-CO" w:eastAsia="es-CO"/>
              </w:rPr>
              <w:t>Garantizar la calidad de software, efectuando pruebas unitarias.</w:t>
            </w:r>
          </w:p>
        </w:tc>
      </w:tr>
    </w:tbl>
    <w:p w14:paraId="53FCF4DC" w14:textId="2A54EFC6" w:rsidR="00F6528D" w:rsidRPr="00111B94" w:rsidRDefault="000C5295" w:rsidP="00F6528D">
      <w:pPr>
        <w:pStyle w:val="Ttulo1"/>
        <w:rPr>
          <w:rStyle w:val="nfasis"/>
          <w:lang w:val="es-CO"/>
        </w:rPr>
      </w:pPr>
      <w:bookmarkStart w:id="5" w:name="_Toc48572713"/>
      <w:r w:rsidRPr="00111B94">
        <w:rPr>
          <w:lang w:val="es-CO"/>
        </w:rPr>
        <w:t>Requisitos</w:t>
      </w:r>
      <w:r w:rsidR="00F6528D" w:rsidRPr="00111B94">
        <w:rPr>
          <w:lang w:val="es-CO"/>
        </w:rPr>
        <w:t xml:space="preserve"> del </w:t>
      </w:r>
      <w:r w:rsidR="00F6528D" w:rsidRPr="00111B94">
        <w:rPr>
          <w:rStyle w:val="nfasis"/>
          <w:lang w:val="es-CO"/>
        </w:rPr>
        <w:t>proyecto</w:t>
      </w:r>
      <w:bookmarkEnd w:id="5"/>
    </w:p>
    <w:p w14:paraId="173C6880" w14:textId="13AE9B42" w:rsidR="00F6528D" w:rsidRPr="00111B94" w:rsidRDefault="00FC5ABB" w:rsidP="00F6528D">
      <w:pPr>
        <w:pStyle w:val="Ttulo2"/>
        <w:rPr>
          <w:lang w:val="es-CO"/>
        </w:rPr>
      </w:pPr>
      <w:bookmarkStart w:id="6" w:name="_Toc48572714"/>
      <w:r w:rsidRPr="00111B94">
        <w:rPr>
          <w:lang w:val="es-CO"/>
        </w:rPr>
        <w:t>Requisitos</w:t>
      </w:r>
      <w:r w:rsidR="00F6528D" w:rsidRPr="00111B94">
        <w:rPr>
          <w:lang w:val="es-CO"/>
        </w:rPr>
        <w:t xml:space="preserve"> Funcionales</w:t>
      </w:r>
      <w:bookmarkEnd w:id="6"/>
    </w:p>
    <w:p w14:paraId="56831A44" w14:textId="04FC52C5" w:rsidR="00EE61C7" w:rsidRPr="00111B94" w:rsidRDefault="00463096" w:rsidP="001D7C68">
      <w:pPr>
        <w:pStyle w:val="Prrafodelista"/>
        <w:numPr>
          <w:ilvl w:val="0"/>
          <w:numId w:val="15"/>
        </w:numPr>
        <w:jc w:val="both"/>
        <w:rPr>
          <w:lang w:val="es-CO"/>
        </w:rPr>
      </w:pPr>
      <w:r w:rsidRPr="00111B94">
        <w:rPr>
          <w:lang w:val="es-CO"/>
        </w:rPr>
        <w:t>El sistema d</w:t>
      </w:r>
      <w:r w:rsidR="005251A8" w:rsidRPr="00111B94">
        <w:rPr>
          <w:lang w:val="es-CO"/>
        </w:rPr>
        <w:t>ebe</w:t>
      </w:r>
      <w:r w:rsidR="00100277" w:rsidRPr="00111B94">
        <w:rPr>
          <w:lang w:val="es-CO"/>
        </w:rPr>
        <w:t xml:space="preserve"> permitir el ingreso a la aplicación con un usuario y clave.</w:t>
      </w:r>
    </w:p>
    <w:p w14:paraId="08728153" w14:textId="2B9A0132" w:rsidR="00FF46E9" w:rsidRPr="00111B94" w:rsidRDefault="00FF46E9" w:rsidP="001D7C68">
      <w:pPr>
        <w:pStyle w:val="Prrafodelista"/>
        <w:numPr>
          <w:ilvl w:val="0"/>
          <w:numId w:val="15"/>
        </w:numPr>
        <w:jc w:val="both"/>
        <w:rPr>
          <w:lang w:val="es-CO"/>
        </w:rPr>
      </w:pPr>
      <w:r w:rsidRPr="00111B94">
        <w:rPr>
          <w:lang w:val="es-CO"/>
        </w:rPr>
        <w:t xml:space="preserve">El sistema debe permitir </w:t>
      </w:r>
      <w:r w:rsidR="00333C08" w:rsidRPr="00111B94">
        <w:rPr>
          <w:lang w:val="es-CO"/>
        </w:rPr>
        <w:t xml:space="preserve">al usuario </w:t>
      </w:r>
      <w:r w:rsidR="00D45830" w:rsidRPr="00111B94">
        <w:rPr>
          <w:lang w:val="es-CO"/>
        </w:rPr>
        <w:t xml:space="preserve">poder </w:t>
      </w:r>
      <w:r w:rsidR="00C92366" w:rsidRPr="00111B94">
        <w:rPr>
          <w:lang w:val="es-CO"/>
        </w:rPr>
        <w:t>asignar clave cuando esta se olvide</w:t>
      </w:r>
      <w:r w:rsidR="00176511" w:rsidRPr="00111B94">
        <w:rPr>
          <w:lang w:val="es-CO"/>
        </w:rPr>
        <w:t>.</w:t>
      </w:r>
    </w:p>
    <w:p w14:paraId="37280D88" w14:textId="4D2D1B74" w:rsidR="0077157E" w:rsidRPr="00111B94" w:rsidRDefault="0077157E" w:rsidP="001D7C68">
      <w:pPr>
        <w:pStyle w:val="Prrafodelista"/>
        <w:numPr>
          <w:ilvl w:val="0"/>
          <w:numId w:val="15"/>
        </w:numPr>
        <w:jc w:val="both"/>
        <w:rPr>
          <w:lang w:val="es-CO"/>
        </w:rPr>
      </w:pPr>
      <w:r w:rsidRPr="00111B94">
        <w:rPr>
          <w:lang w:val="es-CO"/>
        </w:rPr>
        <w:t>El sistema sea capaz de capturar foto a la guía</w:t>
      </w:r>
      <w:r w:rsidR="00EB17F3" w:rsidRPr="00111B94">
        <w:rPr>
          <w:lang w:val="es-CO"/>
        </w:rPr>
        <w:t xml:space="preserve"> por medio de la aplicación móvil</w:t>
      </w:r>
      <w:r w:rsidRPr="00111B94">
        <w:rPr>
          <w:lang w:val="es-CO"/>
        </w:rPr>
        <w:t>.</w:t>
      </w:r>
    </w:p>
    <w:p w14:paraId="169BF872" w14:textId="68BFA089" w:rsidR="0077157E" w:rsidRPr="00111B94" w:rsidRDefault="0077157E" w:rsidP="001D7C68">
      <w:pPr>
        <w:pStyle w:val="Prrafodelista"/>
        <w:numPr>
          <w:ilvl w:val="0"/>
          <w:numId w:val="15"/>
        </w:numPr>
        <w:jc w:val="both"/>
        <w:rPr>
          <w:lang w:val="es-CO"/>
        </w:rPr>
      </w:pPr>
      <w:r w:rsidRPr="00111B94">
        <w:rPr>
          <w:lang w:val="es-CO"/>
        </w:rPr>
        <w:t>El sistema sea capaz de extraer la información</w:t>
      </w:r>
      <w:r w:rsidR="00C6459B" w:rsidRPr="00111B94">
        <w:rPr>
          <w:lang w:val="es-CO"/>
        </w:rPr>
        <w:t xml:space="preserve"> de la guía con base en </w:t>
      </w:r>
      <w:r w:rsidRPr="00111B94">
        <w:rPr>
          <w:lang w:val="es-CO"/>
        </w:rPr>
        <w:t>la foto</w:t>
      </w:r>
      <w:r w:rsidR="00007D47" w:rsidRPr="00111B94">
        <w:rPr>
          <w:lang w:val="es-CO"/>
        </w:rPr>
        <w:t xml:space="preserve"> </w:t>
      </w:r>
      <w:r w:rsidR="00C6459B" w:rsidRPr="00111B94">
        <w:rPr>
          <w:lang w:val="es-CO"/>
        </w:rPr>
        <w:t>capturada</w:t>
      </w:r>
      <w:r w:rsidRPr="00111B94">
        <w:rPr>
          <w:lang w:val="es-CO"/>
        </w:rPr>
        <w:t>.</w:t>
      </w:r>
    </w:p>
    <w:p w14:paraId="7896DF50" w14:textId="15E3F5F6" w:rsidR="0077157E" w:rsidRPr="00111B94" w:rsidRDefault="0077157E" w:rsidP="001D7C68">
      <w:pPr>
        <w:pStyle w:val="Prrafodelista"/>
        <w:numPr>
          <w:ilvl w:val="0"/>
          <w:numId w:val="15"/>
        </w:numPr>
        <w:jc w:val="both"/>
        <w:rPr>
          <w:lang w:val="es-CO"/>
        </w:rPr>
      </w:pPr>
      <w:r w:rsidRPr="00111B94">
        <w:rPr>
          <w:lang w:val="es-CO"/>
        </w:rPr>
        <w:t>El sistema debe ser capaz de integrarse con el sistema legado de 4-72</w:t>
      </w:r>
      <w:r w:rsidR="005A49B9" w:rsidRPr="00111B94">
        <w:rPr>
          <w:lang w:val="es-CO"/>
        </w:rPr>
        <w:t xml:space="preserve"> para </w:t>
      </w:r>
      <w:r w:rsidR="00681C93" w:rsidRPr="00111B94">
        <w:rPr>
          <w:lang w:val="es-CO"/>
        </w:rPr>
        <w:t>enviar la información de la guía previamente capturada</w:t>
      </w:r>
      <w:r w:rsidRPr="00111B94">
        <w:rPr>
          <w:lang w:val="es-CO"/>
        </w:rPr>
        <w:t>.</w:t>
      </w:r>
    </w:p>
    <w:p w14:paraId="4F01FF37" w14:textId="25277637" w:rsidR="0077157E" w:rsidRPr="00111B94" w:rsidRDefault="002563CD" w:rsidP="001D7C68">
      <w:pPr>
        <w:pStyle w:val="Prrafodelista"/>
        <w:numPr>
          <w:ilvl w:val="0"/>
          <w:numId w:val="15"/>
        </w:numPr>
        <w:jc w:val="both"/>
        <w:rPr>
          <w:lang w:val="es-CO"/>
        </w:rPr>
      </w:pPr>
      <w:r w:rsidRPr="00111B94">
        <w:rPr>
          <w:lang w:val="es-CO"/>
        </w:rPr>
        <w:lastRenderedPageBreak/>
        <w:t>Debe permitir a</w:t>
      </w:r>
      <w:r w:rsidR="0077157E" w:rsidRPr="00111B94">
        <w:rPr>
          <w:lang w:val="es-CO"/>
        </w:rPr>
        <w:t>l usuario completar la información</w:t>
      </w:r>
      <w:r w:rsidR="003A1BBB" w:rsidRPr="00111B94">
        <w:rPr>
          <w:lang w:val="es-CO"/>
        </w:rPr>
        <w:t xml:space="preserve"> </w:t>
      </w:r>
      <w:r w:rsidR="0077157E" w:rsidRPr="00111B94">
        <w:rPr>
          <w:lang w:val="es-CO"/>
        </w:rPr>
        <w:t>que no se</w:t>
      </w:r>
      <w:r w:rsidR="008368FC" w:rsidRPr="00111B94">
        <w:rPr>
          <w:lang w:val="es-CO"/>
        </w:rPr>
        <w:t xml:space="preserve"> pudo </w:t>
      </w:r>
      <w:r w:rsidR="0077157E" w:rsidRPr="00111B94">
        <w:rPr>
          <w:lang w:val="es-CO"/>
        </w:rPr>
        <w:t>extra</w:t>
      </w:r>
      <w:r w:rsidR="008368FC" w:rsidRPr="00111B94">
        <w:rPr>
          <w:lang w:val="es-CO"/>
        </w:rPr>
        <w:t>er</w:t>
      </w:r>
      <w:r w:rsidR="0077157E" w:rsidRPr="00111B94">
        <w:rPr>
          <w:lang w:val="es-CO"/>
        </w:rPr>
        <w:t xml:space="preserve"> de la </w:t>
      </w:r>
      <w:r w:rsidR="00C4425B" w:rsidRPr="00111B94">
        <w:rPr>
          <w:lang w:val="es-CO"/>
        </w:rPr>
        <w:t xml:space="preserve">foto de la </w:t>
      </w:r>
      <w:r w:rsidR="0077157E" w:rsidRPr="00111B94">
        <w:rPr>
          <w:lang w:val="es-CO"/>
        </w:rPr>
        <w:t>guía</w:t>
      </w:r>
      <w:r w:rsidR="00903D30" w:rsidRPr="00111B94">
        <w:rPr>
          <w:lang w:val="es-CO"/>
        </w:rPr>
        <w:t>.</w:t>
      </w:r>
    </w:p>
    <w:p w14:paraId="1AA8C443" w14:textId="45BF7BFB" w:rsidR="0077157E" w:rsidRPr="00111B94" w:rsidRDefault="0077157E" w:rsidP="001D7C68">
      <w:pPr>
        <w:pStyle w:val="Prrafodelista"/>
        <w:numPr>
          <w:ilvl w:val="0"/>
          <w:numId w:val="15"/>
        </w:numPr>
        <w:jc w:val="both"/>
        <w:rPr>
          <w:lang w:val="es-CO"/>
        </w:rPr>
      </w:pPr>
      <w:r w:rsidRPr="00111B94">
        <w:rPr>
          <w:lang w:val="es-CO"/>
        </w:rPr>
        <w:t xml:space="preserve">El sistema debe ser capaz de </w:t>
      </w:r>
      <w:r w:rsidR="009E74DE" w:rsidRPr="00111B94">
        <w:rPr>
          <w:lang w:val="es-CO"/>
        </w:rPr>
        <w:t>identificar si la información extraída de la</w:t>
      </w:r>
      <w:r w:rsidR="00E4002C" w:rsidRPr="00111B94">
        <w:rPr>
          <w:lang w:val="es-CO"/>
        </w:rPr>
        <w:t xml:space="preserve"> foto de la</w:t>
      </w:r>
      <w:r w:rsidR="009E74DE" w:rsidRPr="00111B94">
        <w:rPr>
          <w:lang w:val="es-CO"/>
        </w:rPr>
        <w:t xml:space="preserve"> guía esta completa o </w:t>
      </w:r>
      <w:r w:rsidRPr="00111B94">
        <w:rPr>
          <w:lang w:val="es-CO"/>
        </w:rPr>
        <w:t>incompleta</w:t>
      </w:r>
      <w:r w:rsidR="009E74DE" w:rsidRPr="00111B94">
        <w:rPr>
          <w:lang w:val="es-CO"/>
        </w:rPr>
        <w:t>.</w:t>
      </w:r>
    </w:p>
    <w:p w14:paraId="577E0BAA" w14:textId="2B5F1D49" w:rsidR="0077157E" w:rsidRPr="00111B94" w:rsidRDefault="0077157E" w:rsidP="001D7C68">
      <w:pPr>
        <w:pStyle w:val="Prrafodelista"/>
        <w:numPr>
          <w:ilvl w:val="0"/>
          <w:numId w:val="15"/>
        </w:numPr>
        <w:jc w:val="both"/>
        <w:rPr>
          <w:lang w:val="es-CO"/>
        </w:rPr>
      </w:pPr>
      <w:r w:rsidRPr="00111B94">
        <w:rPr>
          <w:lang w:val="es-CO"/>
        </w:rPr>
        <w:t>El sistema debe estar en la capacidad de identificar</w:t>
      </w:r>
      <w:r w:rsidR="00522282" w:rsidRPr="00111B94">
        <w:rPr>
          <w:lang w:val="es-CO"/>
        </w:rPr>
        <w:t xml:space="preserve"> cuales campos </w:t>
      </w:r>
      <w:r w:rsidR="00C006D0" w:rsidRPr="00111B94">
        <w:rPr>
          <w:lang w:val="es-CO"/>
        </w:rPr>
        <w:t>de</w:t>
      </w:r>
      <w:r w:rsidR="00522282" w:rsidRPr="00111B94">
        <w:rPr>
          <w:lang w:val="es-CO"/>
        </w:rPr>
        <w:t xml:space="preserve"> </w:t>
      </w:r>
      <w:r w:rsidR="00C006D0" w:rsidRPr="00111B94">
        <w:rPr>
          <w:lang w:val="es-CO"/>
        </w:rPr>
        <w:t xml:space="preserve">la foto de la </w:t>
      </w:r>
      <w:r w:rsidR="005621D9" w:rsidRPr="00111B94">
        <w:rPr>
          <w:lang w:val="es-CO"/>
        </w:rPr>
        <w:t>guía</w:t>
      </w:r>
      <w:r w:rsidR="00C006D0" w:rsidRPr="00111B94">
        <w:rPr>
          <w:lang w:val="es-CO"/>
        </w:rPr>
        <w:t xml:space="preserve"> </w:t>
      </w:r>
      <w:r w:rsidR="00F9045E" w:rsidRPr="00111B94">
        <w:rPr>
          <w:lang w:val="es-CO"/>
        </w:rPr>
        <w:t xml:space="preserve">no </w:t>
      </w:r>
      <w:r w:rsidRPr="00111B94">
        <w:rPr>
          <w:lang w:val="es-CO"/>
        </w:rPr>
        <w:t>fue</w:t>
      </w:r>
      <w:r w:rsidR="00C006D0" w:rsidRPr="00111B94">
        <w:rPr>
          <w:lang w:val="es-CO"/>
        </w:rPr>
        <w:t xml:space="preserve">ron </w:t>
      </w:r>
      <w:r w:rsidRPr="00111B94">
        <w:rPr>
          <w:lang w:val="es-CO"/>
        </w:rPr>
        <w:t xml:space="preserve">posible extraer, </w:t>
      </w:r>
      <w:r w:rsidR="00651558" w:rsidRPr="00111B94">
        <w:rPr>
          <w:lang w:val="es-CO"/>
        </w:rPr>
        <w:t xml:space="preserve">para </w:t>
      </w:r>
      <w:r w:rsidR="00F9045E" w:rsidRPr="00111B94">
        <w:rPr>
          <w:lang w:val="es-CO"/>
        </w:rPr>
        <w:t xml:space="preserve">que </w:t>
      </w:r>
      <w:r w:rsidR="00651558" w:rsidRPr="00111B94">
        <w:rPr>
          <w:lang w:val="es-CO"/>
        </w:rPr>
        <w:t xml:space="preserve">posteriormente </w:t>
      </w:r>
      <w:r w:rsidR="00F9045E" w:rsidRPr="00111B94">
        <w:rPr>
          <w:lang w:val="es-CO"/>
        </w:rPr>
        <w:t>el</w:t>
      </w:r>
      <w:r w:rsidRPr="00111B94">
        <w:rPr>
          <w:lang w:val="es-CO"/>
        </w:rPr>
        <w:t xml:space="preserve"> usuario la pueda modificar manualmente</w:t>
      </w:r>
      <w:r w:rsidR="00F9045E" w:rsidRPr="00111B94">
        <w:rPr>
          <w:lang w:val="es-CO"/>
        </w:rPr>
        <w:t>.</w:t>
      </w:r>
    </w:p>
    <w:p w14:paraId="199263FC" w14:textId="34DB71B0" w:rsidR="0077157E" w:rsidRPr="00111B94" w:rsidRDefault="0077157E" w:rsidP="001D7C68">
      <w:pPr>
        <w:pStyle w:val="Prrafodelista"/>
        <w:numPr>
          <w:ilvl w:val="0"/>
          <w:numId w:val="15"/>
        </w:numPr>
        <w:jc w:val="both"/>
        <w:rPr>
          <w:lang w:val="es-CO"/>
        </w:rPr>
      </w:pPr>
      <w:r w:rsidRPr="00111B94">
        <w:rPr>
          <w:lang w:val="es-CO"/>
        </w:rPr>
        <w:t>El sistema debe brindar la opción de completar los datos de la foto mediante una interfaz de usuario</w:t>
      </w:r>
      <w:r w:rsidR="001D7C68" w:rsidRPr="00111B94">
        <w:rPr>
          <w:lang w:val="es-CO"/>
        </w:rPr>
        <w:t>.</w:t>
      </w:r>
    </w:p>
    <w:p w14:paraId="351B40CE" w14:textId="7F4D5B51" w:rsidR="0004163A" w:rsidRPr="00111B94" w:rsidRDefault="0077157E" w:rsidP="001D7C68">
      <w:pPr>
        <w:pStyle w:val="Prrafodelista"/>
        <w:numPr>
          <w:ilvl w:val="0"/>
          <w:numId w:val="15"/>
        </w:numPr>
        <w:jc w:val="both"/>
        <w:rPr>
          <w:lang w:val="es-CO"/>
        </w:rPr>
      </w:pPr>
      <w:r w:rsidRPr="00111B94">
        <w:rPr>
          <w:lang w:val="es-CO"/>
        </w:rPr>
        <w:t xml:space="preserve">El sistema deberá </w:t>
      </w:r>
      <w:r w:rsidR="00EA5C26" w:rsidRPr="00111B94">
        <w:rPr>
          <w:lang w:val="es-CO"/>
        </w:rPr>
        <w:t>permitir</w:t>
      </w:r>
      <w:r w:rsidR="000A208F" w:rsidRPr="00111B94">
        <w:rPr>
          <w:lang w:val="es-CO"/>
        </w:rPr>
        <w:t xml:space="preserve"> </w:t>
      </w:r>
      <w:r w:rsidR="00EA5C26" w:rsidRPr="00111B94">
        <w:rPr>
          <w:lang w:val="es-CO"/>
        </w:rPr>
        <w:t>hacer reintentos para tomar</w:t>
      </w:r>
      <w:r w:rsidRPr="00111B94">
        <w:rPr>
          <w:lang w:val="es-CO"/>
        </w:rPr>
        <w:t xml:space="preserve"> la foto</w:t>
      </w:r>
      <w:r w:rsidR="00EA5C26" w:rsidRPr="00111B94">
        <w:rPr>
          <w:lang w:val="es-CO"/>
        </w:rPr>
        <w:t xml:space="preserve"> en los casos que el usuario considere que </w:t>
      </w:r>
      <w:r w:rsidR="001A34B2" w:rsidRPr="00111B94">
        <w:rPr>
          <w:lang w:val="es-CO"/>
        </w:rPr>
        <w:t>es</w:t>
      </w:r>
      <w:r w:rsidRPr="00111B94">
        <w:rPr>
          <w:lang w:val="es-CO"/>
        </w:rPr>
        <w:t xml:space="preserve"> ilegible</w:t>
      </w:r>
      <w:r w:rsidR="00EA5C26" w:rsidRPr="00111B94">
        <w:rPr>
          <w:lang w:val="es-CO"/>
        </w:rPr>
        <w:t>.</w:t>
      </w:r>
    </w:p>
    <w:p w14:paraId="0073FB6A" w14:textId="489FDD3D" w:rsidR="00F6528D" w:rsidRPr="00111B94" w:rsidRDefault="00FC5ABB" w:rsidP="00F6528D">
      <w:pPr>
        <w:pStyle w:val="Ttulo2"/>
        <w:rPr>
          <w:lang w:val="es-CO"/>
        </w:rPr>
      </w:pPr>
      <w:bookmarkStart w:id="7" w:name="_Toc48572715"/>
      <w:r w:rsidRPr="00111B94">
        <w:rPr>
          <w:lang w:val="es-CO"/>
        </w:rPr>
        <w:t>Requisitos</w:t>
      </w:r>
      <w:r w:rsidR="00F6528D" w:rsidRPr="00111B94">
        <w:rPr>
          <w:lang w:val="es-CO"/>
        </w:rPr>
        <w:t xml:space="preserve"> No Funcionales</w:t>
      </w:r>
      <w:bookmarkEnd w:id="7"/>
    </w:p>
    <w:p w14:paraId="740BAA91" w14:textId="207F4099" w:rsidR="00B06A4B" w:rsidRPr="00111B94" w:rsidRDefault="008E6AD1" w:rsidP="002B5B43">
      <w:pPr>
        <w:pStyle w:val="Prrafodelista"/>
        <w:numPr>
          <w:ilvl w:val="0"/>
          <w:numId w:val="17"/>
        </w:numPr>
        <w:rPr>
          <w:lang w:val="es-CO"/>
        </w:rPr>
      </w:pPr>
      <w:r w:rsidRPr="00111B94">
        <w:rPr>
          <w:lang w:val="es-CO"/>
        </w:rPr>
        <w:t xml:space="preserve">El sistema </w:t>
      </w:r>
      <w:r w:rsidR="002B5B43" w:rsidRPr="00111B94">
        <w:rPr>
          <w:lang w:val="es-CO"/>
        </w:rPr>
        <w:t xml:space="preserve">se </w:t>
      </w:r>
      <w:r w:rsidRPr="00111B94">
        <w:rPr>
          <w:lang w:val="es-CO"/>
        </w:rPr>
        <w:t>debe entregar para el 1 de octu</w:t>
      </w:r>
      <w:r w:rsidR="00A41D59" w:rsidRPr="00111B94">
        <w:rPr>
          <w:lang w:val="es-CO"/>
        </w:rPr>
        <w:t>bre</w:t>
      </w:r>
      <w:r w:rsidR="002B5B43" w:rsidRPr="00111B94">
        <w:rPr>
          <w:lang w:val="es-CO"/>
        </w:rPr>
        <w:t xml:space="preserve"> del 2020.</w:t>
      </w:r>
    </w:p>
    <w:p w14:paraId="3B3C7336" w14:textId="4CDDF37D" w:rsidR="00A41D59" w:rsidRPr="00111B94" w:rsidRDefault="00172A47" w:rsidP="002B5B43">
      <w:pPr>
        <w:pStyle w:val="Prrafodelista"/>
        <w:numPr>
          <w:ilvl w:val="0"/>
          <w:numId w:val="17"/>
        </w:numPr>
        <w:rPr>
          <w:lang w:val="es-CO"/>
        </w:rPr>
      </w:pPr>
      <w:r w:rsidRPr="00111B94">
        <w:rPr>
          <w:lang w:val="es-CO"/>
        </w:rPr>
        <w:t>Los integrante</w:t>
      </w:r>
      <w:r w:rsidR="002B5B43" w:rsidRPr="00111B94">
        <w:rPr>
          <w:lang w:val="es-CO"/>
        </w:rPr>
        <w:t>s</w:t>
      </w:r>
      <w:r w:rsidRPr="00111B94">
        <w:rPr>
          <w:lang w:val="es-CO"/>
        </w:rPr>
        <w:t xml:space="preserve"> del grupo debe ser los seleccionados para el proyecto de PICA.</w:t>
      </w:r>
    </w:p>
    <w:p w14:paraId="44CF3433" w14:textId="2ED706D9" w:rsidR="00F4736E" w:rsidRPr="00111B94" w:rsidRDefault="00111B94" w:rsidP="002B5B43">
      <w:pPr>
        <w:pStyle w:val="Prrafodelista"/>
        <w:numPr>
          <w:ilvl w:val="0"/>
          <w:numId w:val="17"/>
        </w:numPr>
        <w:rPr>
          <w:lang w:val="es-CO"/>
        </w:rPr>
      </w:pPr>
      <w:r w:rsidRPr="00111B94">
        <w:rPr>
          <w:lang w:val="es-CO"/>
        </w:rPr>
        <w:t>La APP debe estar disponible para Sistemas Operativos Android.</w:t>
      </w:r>
    </w:p>
    <w:p w14:paraId="7154CDEE" w14:textId="2A852D81" w:rsidR="00F6528D" w:rsidRPr="00111B94" w:rsidRDefault="00F6528D" w:rsidP="00F6528D">
      <w:pPr>
        <w:pStyle w:val="Ttulo2"/>
        <w:rPr>
          <w:lang w:val="es-CO"/>
        </w:rPr>
      </w:pPr>
      <w:bookmarkStart w:id="8" w:name="_Toc48572716"/>
      <w:r w:rsidRPr="00111B94">
        <w:rPr>
          <w:lang w:val="es-CO"/>
        </w:rPr>
        <w:t>Atributos de Calidad</w:t>
      </w:r>
      <w:bookmarkEnd w:id="8"/>
    </w:p>
    <w:p w14:paraId="6164F8AB" w14:textId="77777777" w:rsidR="00B06A4B" w:rsidRPr="00111B94" w:rsidRDefault="00B06A4B" w:rsidP="00B06A4B">
      <w:pPr>
        <w:pStyle w:val="Prrafodelista"/>
        <w:numPr>
          <w:ilvl w:val="0"/>
          <w:numId w:val="16"/>
        </w:numPr>
        <w:rPr>
          <w:lang w:val="es-CO"/>
        </w:rPr>
      </w:pPr>
      <w:r w:rsidRPr="00111B94">
        <w:rPr>
          <w:lang w:val="es-CO"/>
        </w:rPr>
        <w:t>El Sistema debe realizar la validación de usuario y clave contra la base de datos de usuarios.</w:t>
      </w:r>
    </w:p>
    <w:p w14:paraId="79A4A237" w14:textId="67EECC75" w:rsidR="00B06A4B" w:rsidRPr="00111B94" w:rsidRDefault="00F20D9C" w:rsidP="00B06A4B">
      <w:pPr>
        <w:pStyle w:val="Prrafodelista"/>
        <w:numPr>
          <w:ilvl w:val="0"/>
          <w:numId w:val="16"/>
        </w:numPr>
        <w:rPr>
          <w:lang w:val="es-CO"/>
        </w:rPr>
      </w:pPr>
      <w:r>
        <w:rPr>
          <w:lang w:val="es-CO"/>
        </w:rPr>
        <w:t>El</w:t>
      </w:r>
      <w:r w:rsidR="00B06A4B" w:rsidRPr="00111B94">
        <w:rPr>
          <w:lang w:val="es-CO"/>
        </w:rPr>
        <w:t xml:space="preserve"> sistema debe mantener la</w:t>
      </w:r>
      <w:r w:rsidR="00E43137" w:rsidRPr="00111B94">
        <w:rPr>
          <w:lang w:val="es-CO"/>
        </w:rPr>
        <w:t>s mismas características</w:t>
      </w:r>
      <w:r w:rsidR="00B06A4B" w:rsidRPr="00111B94">
        <w:rPr>
          <w:lang w:val="es-CO"/>
        </w:rPr>
        <w:t xml:space="preserve"> de la foto capturada cuando esta sea transmitida al sistema de almacenamiento.</w:t>
      </w:r>
    </w:p>
    <w:p w14:paraId="3BF01FFA" w14:textId="77777777" w:rsidR="00B06A4B" w:rsidRPr="00111B94" w:rsidRDefault="00B06A4B" w:rsidP="00B06A4B">
      <w:pPr>
        <w:pStyle w:val="Prrafodelista"/>
        <w:numPr>
          <w:ilvl w:val="0"/>
          <w:numId w:val="16"/>
        </w:numPr>
        <w:rPr>
          <w:lang w:val="es-CO"/>
        </w:rPr>
      </w:pPr>
      <w:r w:rsidRPr="00111B94">
        <w:rPr>
          <w:lang w:val="es-CO"/>
        </w:rPr>
        <w:t>Realizar almacenamiento de las fotos de las guías en un repositorio para efectos de auditoria.</w:t>
      </w:r>
    </w:p>
    <w:p w14:paraId="149947CB" w14:textId="68FBA6C9" w:rsidR="00407981" w:rsidRPr="00111B94" w:rsidRDefault="00407981" w:rsidP="00B06A4B">
      <w:pPr>
        <w:pStyle w:val="Prrafodelista"/>
        <w:numPr>
          <w:ilvl w:val="0"/>
          <w:numId w:val="16"/>
        </w:numPr>
        <w:rPr>
          <w:lang w:val="es-CO"/>
        </w:rPr>
      </w:pPr>
      <w:r w:rsidRPr="00111B94">
        <w:rPr>
          <w:lang w:val="es-CO"/>
        </w:rPr>
        <w:t xml:space="preserve">Los consumos de Servicios web deben ser por </w:t>
      </w:r>
      <w:r w:rsidR="00814034" w:rsidRPr="00111B94">
        <w:rPr>
          <w:lang w:val="es-CO"/>
        </w:rPr>
        <w:t>https.</w:t>
      </w:r>
    </w:p>
    <w:p w14:paraId="70913FFB" w14:textId="719D8ABA" w:rsidR="00814034" w:rsidRDefault="00814034" w:rsidP="00B06A4B">
      <w:pPr>
        <w:pStyle w:val="Prrafodelista"/>
        <w:numPr>
          <w:ilvl w:val="0"/>
          <w:numId w:val="16"/>
        </w:numPr>
        <w:rPr>
          <w:lang w:val="es-CO"/>
        </w:rPr>
      </w:pPr>
      <w:r w:rsidRPr="00111B94">
        <w:rPr>
          <w:lang w:val="es-CO"/>
        </w:rPr>
        <w:t xml:space="preserve">El sistema debe estar disponible </w:t>
      </w:r>
      <w:r w:rsidR="001028BF" w:rsidRPr="00111B94">
        <w:rPr>
          <w:lang w:val="es-CO"/>
        </w:rPr>
        <w:t xml:space="preserve">mínimo </w:t>
      </w:r>
      <w:r w:rsidR="008F62CA">
        <w:rPr>
          <w:lang w:val="es-CO"/>
        </w:rPr>
        <w:t>en un 90%</w:t>
      </w:r>
      <w:r w:rsidR="00EE6BE5">
        <w:rPr>
          <w:lang w:val="es-CO"/>
        </w:rPr>
        <w:t>.</w:t>
      </w:r>
    </w:p>
    <w:p w14:paraId="4B832FB3" w14:textId="2DBA1EFE" w:rsidR="00A26D20" w:rsidRPr="00111B94" w:rsidRDefault="00A26D20" w:rsidP="00B06A4B">
      <w:pPr>
        <w:pStyle w:val="Prrafodelista"/>
        <w:numPr>
          <w:ilvl w:val="0"/>
          <w:numId w:val="16"/>
        </w:numPr>
        <w:rPr>
          <w:lang w:val="es-CO"/>
        </w:rPr>
      </w:pPr>
      <w:r>
        <w:rPr>
          <w:lang w:val="es-CO"/>
        </w:rPr>
        <w:t>Los tiempos de respuesta del análisis de la foto</w:t>
      </w:r>
      <w:r w:rsidR="001F4576">
        <w:rPr>
          <w:lang w:val="es-CO"/>
        </w:rPr>
        <w:t xml:space="preserve"> de la guía </w:t>
      </w:r>
      <w:r>
        <w:rPr>
          <w:lang w:val="es-CO"/>
        </w:rPr>
        <w:t xml:space="preserve">debe ser máximo de </w:t>
      </w:r>
      <w:r w:rsidR="001F4576">
        <w:rPr>
          <w:lang w:val="es-CO"/>
        </w:rPr>
        <w:t>5 segundos.</w:t>
      </w:r>
    </w:p>
    <w:sectPr w:rsidR="00A26D20" w:rsidRPr="00111B94" w:rsidSect="00A06E32">
      <w:headerReference w:type="default" r:id="rId16"/>
      <w:footerReference w:type="default" r:id="rId17"/>
      <w:headerReference w:type="first" r:id="rId1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AAB0F" w14:textId="77777777" w:rsidR="007F7735" w:rsidRDefault="007F7735" w:rsidP="008606AB">
      <w:r>
        <w:separator/>
      </w:r>
    </w:p>
  </w:endnote>
  <w:endnote w:type="continuationSeparator" w:id="0">
    <w:p w14:paraId="2AF8A312" w14:textId="77777777" w:rsidR="007F7735" w:rsidRDefault="007F7735" w:rsidP="008606AB">
      <w:r>
        <w:continuationSeparator/>
      </w:r>
    </w:p>
  </w:endnote>
  <w:endnote w:type="continuationNotice" w:id="1">
    <w:p w14:paraId="26329347" w14:textId="77777777" w:rsidR="007F7735" w:rsidRDefault="007F77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ADCFB" w14:textId="6BFF5711" w:rsidR="008D187A" w:rsidRPr="00F94084" w:rsidRDefault="00C905F5" w:rsidP="00E81B4B">
    <w:pPr>
      <w:pStyle w:val="Piedepgina"/>
      <w:rPr>
        <w:lang w:val="es-CO"/>
      </w:rPr>
    </w:pPr>
    <w:sdt>
      <w:sdtPr>
        <w:rPr>
          <w:lang w:val="es-CO"/>
        </w:rPr>
        <w:alias w:val="Title"/>
        <w:tag w:val=""/>
        <w:id w:val="-1461030722"/>
        <w:placeholder>
          <w:docPart w:val="C4EBA52B15EE404EB4DD267EBD1372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5E4B" w:rsidRPr="00F94084">
          <w:rPr>
            <w:lang w:val="es-CO"/>
          </w:rPr>
          <w:t>Ingeniería de Software</w:t>
        </w:r>
      </w:sdtContent>
    </w:sdt>
    <w:r w:rsidR="00E81B4B" w:rsidRPr="00F94084">
      <w:rPr>
        <w:lang w:val="es-CO"/>
      </w:rPr>
      <w:t xml:space="preserve"> </w:t>
    </w:r>
    <w:r w:rsidR="004E39FD" w:rsidRPr="00F94084">
      <w:rPr>
        <w:lang w:val="es-CO"/>
      </w:rPr>
      <w:tab/>
    </w:r>
    <w:r w:rsidR="004E39FD" w:rsidRPr="00F94084">
      <w:rPr>
        <w:lang w:val="es-CO"/>
      </w:rPr>
      <w:tab/>
    </w:r>
    <w:sdt>
      <w:sdtPr>
        <w:rPr>
          <w:lang w:val="es-CO"/>
        </w:rPr>
        <w:id w:val="1328789105"/>
        <w:docPartObj>
          <w:docPartGallery w:val="Page Numbers (Bottom of Page)"/>
          <w:docPartUnique/>
        </w:docPartObj>
      </w:sdtPr>
      <w:sdtEndPr/>
      <w:sdtContent>
        <w:r w:rsidR="00B9660E" w:rsidRPr="00F94084">
          <w:rPr>
            <w:rStyle w:val="Nmerodepgina"/>
            <w:noProof/>
            <w:highlight w:val="lightGray"/>
            <w:lang w:val="es-CO"/>
          </w:rPr>
          <mc:AlternateContent>
            <mc:Choice Requires="wps">
              <w:drawing>
                <wp:anchor distT="0" distB="0" distL="114300" distR="114300" simplePos="0" relativeHeight="251658241" behindDoc="1" locked="0" layoutInCell="1" allowOverlap="1" wp14:anchorId="71CB89F2" wp14:editId="2877EBD2">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825E1D2" id="Rectangle 7" o:spid="_x0000_s1026" alt="&quot;&quot;" style="position:absolute;margin-left:0;margin-top:0;width:598.1pt;height:50.75pt;z-index:-251658239;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F94084">
          <w:rPr>
            <w:rStyle w:val="Nmerodepgina"/>
            <w:highlight w:val="lightGray"/>
            <w:lang w:val="es-CO"/>
          </w:rPr>
          <w:fldChar w:fldCharType="begin"/>
        </w:r>
        <w:r w:rsidR="00D359E1" w:rsidRPr="00F94084">
          <w:rPr>
            <w:rStyle w:val="Nmerodepgina"/>
            <w:highlight w:val="lightGray"/>
            <w:lang w:val="es-CO"/>
          </w:rPr>
          <w:instrText xml:space="preserve"> PAGE   \* MERGEFORMAT </w:instrText>
        </w:r>
        <w:r w:rsidR="00D359E1" w:rsidRPr="00F94084">
          <w:rPr>
            <w:rStyle w:val="Nmerodepgina"/>
            <w:highlight w:val="lightGray"/>
            <w:lang w:val="es-CO"/>
          </w:rPr>
          <w:fldChar w:fldCharType="separate"/>
        </w:r>
        <w:r w:rsidR="00D359E1" w:rsidRPr="00F94084">
          <w:rPr>
            <w:rStyle w:val="Nmerodepgina"/>
            <w:highlight w:val="lightGray"/>
            <w:lang w:val="es-CO"/>
          </w:rPr>
          <w:t>1</w:t>
        </w:r>
        <w:r w:rsidR="00D359E1" w:rsidRPr="00F94084">
          <w:rPr>
            <w:rStyle w:val="Nmerodepgina"/>
            <w:highlight w:val="lightGray"/>
            <w:lang w:val="es-CO"/>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E67F4" w14:textId="77777777" w:rsidR="007F7735" w:rsidRDefault="007F7735" w:rsidP="008606AB">
      <w:r>
        <w:separator/>
      </w:r>
    </w:p>
  </w:footnote>
  <w:footnote w:type="continuationSeparator" w:id="0">
    <w:p w14:paraId="2E8574F2" w14:textId="77777777" w:rsidR="007F7735" w:rsidRDefault="007F7735" w:rsidP="008606AB">
      <w:r>
        <w:continuationSeparator/>
      </w:r>
    </w:p>
  </w:footnote>
  <w:footnote w:type="continuationNotice" w:id="1">
    <w:p w14:paraId="5B3AAEA5" w14:textId="77777777" w:rsidR="007F7735" w:rsidRDefault="007F773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09CB" w14:textId="77777777" w:rsidR="0030312F" w:rsidRDefault="0030312F">
    <w:pPr>
      <w:pStyle w:val="Encabezado"/>
    </w:pPr>
    <w:r>
      <w:rPr>
        <w:noProof/>
      </w:rPr>
      <mc:AlternateContent>
        <mc:Choice Requires="wps">
          <w:drawing>
            <wp:anchor distT="0" distB="0" distL="114300" distR="114300" simplePos="0" relativeHeight="251658240" behindDoc="1" locked="0" layoutInCell="1" allowOverlap="1" wp14:anchorId="6632B8FB" wp14:editId="42EF4F8C">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75BBE16" id="Rectangle 15" o:spid="_x0000_s1026" alt="&quot;&quot;" style="position:absolute;margin-left:0;margin-top:0;width:578.25pt;height:813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B721" w14:textId="77777777" w:rsidR="00FA2A95" w:rsidRDefault="00FA2A95">
    <w:pPr>
      <w:pStyle w:val="Encabezado"/>
    </w:pPr>
    <w:r>
      <w:rPr>
        <w:noProof/>
      </w:rPr>
      <mc:AlternateContent>
        <mc:Choice Requires="wps">
          <w:drawing>
            <wp:anchor distT="0" distB="0" distL="114300" distR="114300" simplePos="0" relativeHeight="251658242" behindDoc="1" locked="0" layoutInCell="1" allowOverlap="1" wp14:anchorId="1B9EA824" wp14:editId="30A5202E">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6D6D884" id="Rectangle 16" o:spid="_x0000_s1026" alt="&quot;&quot;" style="position:absolute;margin-left:0;margin-top:0;width:575.45pt;height:822.05pt;z-index:-25165823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E642A5"/>
    <w:multiLevelType w:val="multilevel"/>
    <w:tmpl w:val="F2B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65292"/>
    <w:multiLevelType w:val="hybridMultilevel"/>
    <w:tmpl w:val="08AAD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98F"/>
    <w:multiLevelType w:val="hybridMultilevel"/>
    <w:tmpl w:val="0D62B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D7A"/>
    <w:multiLevelType w:val="multilevel"/>
    <w:tmpl w:val="7E5E73A2"/>
    <w:styleLink w:val="BullettedList"/>
    <w:lvl w:ilvl="0">
      <w:start w:val="1"/>
      <w:numFmt w:val="bullet"/>
      <w:pStyle w:val="Listaconvietas"/>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12C0C"/>
    <w:multiLevelType w:val="hybridMultilevel"/>
    <w:tmpl w:val="1A102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730218"/>
    <w:multiLevelType w:val="multilevel"/>
    <w:tmpl w:val="210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00DED"/>
    <w:multiLevelType w:val="hybridMultilevel"/>
    <w:tmpl w:val="9D2076B2"/>
    <w:lvl w:ilvl="0" w:tplc="E15C03F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11"/>
  </w:num>
  <w:num w:numId="5">
    <w:abstractNumId w:val="5"/>
  </w:num>
  <w:num w:numId="6">
    <w:abstractNumId w:val="7"/>
  </w:num>
  <w:num w:numId="7">
    <w:abstractNumId w:val="4"/>
  </w:num>
  <w:num w:numId="8">
    <w:abstractNumId w:val="10"/>
  </w:num>
  <w:num w:numId="9">
    <w:abstractNumId w:val="1"/>
  </w:num>
  <w:num w:numId="10">
    <w:abstractNumId w:val="12"/>
  </w:num>
  <w:num w:numId="11">
    <w:abstractNumId w:val="0"/>
  </w:num>
  <w:num w:numId="12">
    <w:abstractNumId w:val="16"/>
  </w:num>
  <w:num w:numId="13">
    <w:abstractNumId w:val="15"/>
  </w:num>
  <w:num w:numId="14">
    <w:abstractNumId w:val="2"/>
  </w:num>
  <w:num w:numId="15">
    <w:abstractNumId w:val="6"/>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4B"/>
    <w:rsid w:val="000040C5"/>
    <w:rsid w:val="00006956"/>
    <w:rsid w:val="00007D47"/>
    <w:rsid w:val="000138AC"/>
    <w:rsid w:val="0002791A"/>
    <w:rsid w:val="0003687F"/>
    <w:rsid w:val="0004107A"/>
    <w:rsid w:val="0004163A"/>
    <w:rsid w:val="000630AD"/>
    <w:rsid w:val="00072FFC"/>
    <w:rsid w:val="00085329"/>
    <w:rsid w:val="0009280B"/>
    <w:rsid w:val="00095707"/>
    <w:rsid w:val="000A208F"/>
    <w:rsid w:val="000A25E7"/>
    <w:rsid w:val="000B7163"/>
    <w:rsid w:val="000C5295"/>
    <w:rsid w:val="000D65D4"/>
    <w:rsid w:val="000F7405"/>
    <w:rsid w:val="00100277"/>
    <w:rsid w:val="001028BF"/>
    <w:rsid w:val="00111B94"/>
    <w:rsid w:val="001307F2"/>
    <w:rsid w:val="00144C5B"/>
    <w:rsid w:val="001476CC"/>
    <w:rsid w:val="00157987"/>
    <w:rsid w:val="00172A47"/>
    <w:rsid w:val="00176511"/>
    <w:rsid w:val="00185EFF"/>
    <w:rsid w:val="00194949"/>
    <w:rsid w:val="00195F91"/>
    <w:rsid w:val="001A34B2"/>
    <w:rsid w:val="001C3E70"/>
    <w:rsid w:val="001D7C68"/>
    <w:rsid w:val="001F4576"/>
    <w:rsid w:val="0020352E"/>
    <w:rsid w:val="00213391"/>
    <w:rsid w:val="00214BD9"/>
    <w:rsid w:val="00224640"/>
    <w:rsid w:val="00233809"/>
    <w:rsid w:val="00234899"/>
    <w:rsid w:val="00234FD1"/>
    <w:rsid w:val="00240FC4"/>
    <w:rsid w:val="002521CA"/>
    <w:rsid w:val="00255E4B"/>
    <w:rsid w:val="002563CD"/>
    <w:rsid w:val="002868AC"/>
    <w:rsid w:val="002B3FD6"/>
    <w:rsid w:val="002B5B43"/>
    <w:rsid w:val="002E626B"/>
    <w:rsid w:val="003022AB"/>
    <w:rsid w:val="0030312F"/>
    <w:rsid w:val="00306D6C"/>
    <w:rsid w:val="003109B0"/>
    <w:rsid w:val="00326549"/>
    <w:rsid w:val="00333C08"/>
    <w:rsid w:val="003515DC"/>
    <w:rsid w:val="0035385E"/>
    <w:rsid w:val="00361DAE"/>
    <w:rsid w:val="003620C7"/>
    <w:rsid w:val="003A1BBB"/>
    <w:rsid w:val="003D6173"/>
    <w:rsid w:val="003D656E"/>
    <w:rsid w:val="003F2B19"/>
    <w:rsid w:val="00407981"/>
    <w:rsid w:val="00420D0E"/>
    <w:rsid w:val="00432776"/>
    <w:rsid w:val="004479DD"/>
    <w:rsid w:val="00463096"/>
    <w:rsid w:val="00463170"/>
    <w:rsid w:val="0046798E"/>
    <w:rsid w:val="004915CA"/>
    <w:rsid w:val="004970E2"/>
    <w:rsid w:val="004A20D6"/>
    <w:rsid w:val="004A38EC"/>
    <w:rsid w:val="004B182E"/>
    <w:rsid w:val="004B6B4A"/>
    <w:rsid w:val="004D14EE"/>
    <w:rsid w:val="004D52D6"/>
    <w:rsid w:val="004D6E68"/>
    <w:rsid w:val="004E39FD"/>
    <w:rsid w:val="004F260A"/>
    <w:rsid w:val="005039B1"/>
    <w:rsid w:val="00522282"/>
    <w:rsid w:val="0052261B"/>
    <w:rsid w:val="00524BAE"/>
    <w:rsid w:val="005251A8"/>
    <w:rsid w:val="005621D9"/>
    <w:rsid w:val="00563311"/>
    <w:rsid w:val="00573DBD"/>
    <w:rsid w:val="0058022C"/>
    <w:rsid w:val="0059028C"/>
    <w:rsid w:val="00590D16"/>
    <w:rsid w:val="005979D4"/>
    <w:rsid w:val="005A148A"/>
    <w:rsid w:val="005A49B9"/>
    <w:rsid w:val="005B2E47"/>
    <w:rsid w:val="005B34DF"/>
    <w:rsid w:val="005D7EFC"/>
    <w:rsid w:val="0060796B"/>
    <w:rsid w:val="00615616"/>
    <w:rsid w:val="00651558"/>
    <w:rsid w:val="00654740"/>
    <w:rsid w:val="00671403"/>
    <w:rsid w:val="00681C93"/>
    <w:rsid w:val="006846A3"/>
    <w:rsid w:val="006926C8"/>
    <w:rsid w:val="00692F0D"/>
    <w:rsid w:val="00695E19"/>
    <w:rsid w:val="006C08BD"/>
    <w:rsid w:val="006C67DE"/>
    <w:rsid w:val="006E1E2D"/>
    <w:rsid w:val="006F1DD5"/>
    <w:rsid w:val="006F544B"/>
    <w:rsid w:val="00720DC0"/>
    <w:rsid w:val="007217D5"/>
    <w:rsid w:val="007237EB"/>
    <w:rsid w:val="0072482B"/>
    <w:rsid w:val="0074607A"/>
    <w:rsid w:val="00746534"/>
    <w:rsid w:val="00753EC9"/>
    <w:rsid w:val="0075586A"/>
    <w:rsid w:val="0077157E"/>
    <w:rsid w:val="00777F02"/>
    <w:rsid w:val="007B04B0"/>
    <w:rsid w:val="007D5A3F"/>
    <w:rsid w:val="007E66A4"/>
    <w:rsid w:val="007F63A5"/>
    <w:rsid w:val="007F7735"/>
    <w:rsid w:val="008050A5"/>
    <w:rsid w:val="0080749A"/>
    <w:rsid w:val="00814034"/>
    <w:rsid w:val="00827298"/>
    <w:rsid w:val="008368FC"/>
    <w:rsid w:val="008606AB"/>
    <w:rsid w:val="00887124"/>
    <w:rsid w:val="008A0D41"/>
    <w:rsid w:val="008D187A"/>
    <w:rsid w:val="008D25F7"/>
    <w:rsid w:val="008E6AD1"/>
    <w:rsid w:val="008F1B7F"/>
    <w:rsid w:val="008F4289"/>
    <w:rsid w:val="008F62CA"/>
    <w:rsid w:val="00903D30"/>
    <w:rsid w:val="009103D4"/>
    <w:rsid w:val="00943598"/>
    <w:rsid w:val="00950B0F"/>
    <w:rsid w:val="00960F45"/>
    <w:rsid w:val="009717A3"/>
    <w:rsid w:val="0098733A"/>
    <w:rsid w:val="009A5E7C"/>
    <w:rsid w:val="009D12EC"/>
    <w:rsid w:val="009E74DE"/>
    <w:rsid w:val="009F6597"/>
    <w:rsid w:val="00A0684D"/>
    <w:rsid w:val="00A06E32"/>
    <w:rsid w:val="00A17C91"/>
    <w:rsid w:val="00A21494"/>
    <w:rsid w:val="00A26D20"/>
    <w:rsid w:val="00A32524"/>
    <w:rsid w:val="00A41D59"/>
    <w:rsid w:val="00A611AD"/>
    <w:rsid w:val="00A777EF"/>
    <w:rsid w:val="00A91398"/>
    <w:rsid w:val="00A96B49"/>
    <w:rsid w:val="00AB45CE"/>
    <w:rsid w:val="00AB60FA"/>
    <w:rsid w:val="00AD010B"/>
    <w:rsid w:val="00AE2086"/>
    <w:rsid w:val="00AF0C6F"/>
    <w:rsid w:val="00B034D9"/>
    <w:rsid w:val="00B06A4B"/>
    <w:rsid w:val="00B26DBD"/>
    <w:rsid w:val="00B30030"/>
    <w:rsid w:val="00B4286F"/>
    <w:rsid w:val="00B5279B"/>
    <w:rsid w:val="00B64D32"/>
    <w:rsid w:val="00B71E3C"/>
    <w:rsid w:val="00B726D8"/>
    <w:rsid w:val="00B73D3E"/>
    <w:rsid w:val="00B81AAE"/>
    <w:rsid w:val="00B9660E"/>
    <w:rsid w:val="00BA15AE"/>
    <w:rsid w:val="00BB76A1"/>
    <w:rsid w:val="00BE0F9B"/>
    <w:rsid w:val="00C006D0"/>
    <w:rsid w:val="00C04BFF"/>
    <w:rsid w:val="00C13772"/>
    <w:rsid w:val="00C13FD7"/>
    <w:rsid w:val="00C16233"/>
    <w:rsid w:val="00C31B26"/>
    <w:rsid w:val="00C4425B"/>
    <w:rsid w:val="00C520C6"/>
    <w:rsid w:val="00C5543E"/>
    <w:rsid w:val="00C5784F"/>
    <w:rsid w:val="00C6208F"/>
    <w:rsid w:val="00C6459B"/>
    <w:rsid w:val="00C905F5"/>
    <w:rsid w:val="00C92366"/>
    <w:rsid w:val="00C96E5D"/>
    <w:rsid w:val="00CC0EDB"/>
    <w:rsid w:val="00CC712A"/>
    <w:rsid w:val="00CD01D6"/>
    <w:rsid w:val="00CF3543"/>
    <w:rsid w:val="00D05B00"/>
    <w:rsid w:val="00D22DCF"/>
    <w:rsid w:val="00D27F37"/>
    <w:rsid w:val="00D32C6E"/>
    <w:rsid w:val="00D359E1"/>
    <w:rsid w:val="00D45830"/>
    <w:rsid w:val="00D51722"/>
    <w:rsid w:val="00D54778"/>
    <w:rsid w:val="00D6410D"/>
    <w:rsid w:val="00D72025"/>
    <w:rsid w:val="00D8210A"/>
    <w:rsid w:val="00D8227D"/>
    <w:rsid w:val="00DC4B9E"/>
    <w:rsid w:val="00DE2209"/>
    <w:rsid w:val="00DE716E"/>
    <w:rsid w:val="00DE7DAA"/>
    <w:rsid w:val="00DF373C"/>
    <w:rsid w:val="00DF799F"/>
    <w:rsid w:val="00E104BB"/>
    <w:rsid w:val="00E20E57"/>
    <w:rsid w:val="00E25ADD"/>
    <w:rsid w:val="00E2603C"/>
    <w:rsid w:val="00E3584B"/>
    <w:rsid w:val="00E4002C"/>
    <w:rsid w:val="00E4200F"/>
    <w:rsid w:val="00E43137"/>
    <w:rsid w:val="00E63B2B"/>
    <w:rsid w:val="00E81B4B"/>
    <w:rsid w:val="00EA5C26"/>
    <w:rsid w:val="00EB17F3"/>
    <w:rsid w:val="00EB6826"/>
    <w:rsid w:val="00EC7EB3"/>
    <w:rsid w:val="00ED7F81"/>
    <w:rsid w:val="00EE61C7"/>
    <w:rsid w:val="00EE6BE5"/>
    <w:rsid w:val="00EF3C22"/>
    <w:rsid w:val="00F005BB"/>
    <w:rsid w:val="00F026F3"/>
    <w:rsid w:val="00F03E09"/>
    <w:rsid w:val="00F04116"/>
    <w:rsid w:val="00F0434E"/>
    <w:rsid w:val="00F04CC8"/>
    <w:rsid w:val="00F20D9C"/>
    <w:rsid w:val="00F41CC0"/>
    <w:rsid w:val="00F45333"/>
    <w:rsid w:val="00F4736E"/>
    <w:rsid w:val="00F53F08"/>
    <w:rsid w:val="00F6528D"/>
    <w:rsid w:val="00F9045E"/>
    <w:rsid w:val="00F94084"/>
    <w:rsid w:val="00FA2A95"/>
    <w:rsid w:val="00FC12E7"/>
    <w:rsid w:val="00FC5ABB"/>
    <w:rsid w:val="00FD48D3"/>
    <w:rsid w:val="00FF46E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15E0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rPr>
      <w:lang w:val="es-CO"/>
    </w:rPr>
  </w:style>
  <w:style w:type="paragraph" w:styleId="Ttulo1">
    <w:name w:val="heading 1"/>
    <w:basedOn w:val="Normal"/>
    <w:next w:val="Normal"/>
    <w:link w:val="Ttulo1Car"/>
    <w:uiPriority w:val="9"/>
    <w:qFormat/>
    <w:rsid w:val="00B30030"/>
    <w:pPr>
      <w:keepNext/>
      <w:spacing w:before="600" w:after="300"/>
      <w:outlineLvl w:val="0"/>
    </w:pPr>
    <w:rPr>
      <w:rFonts w:asciiTheme="majorHAnsi" w:hAnsiTheme="majorHAnsi"/>
      <w:b/>
      <w:bCs/>
      <w:sz w:val="72"/>
      <w:szCs w:val="18"/>
      <w:lang w:val="en-US"/>
    </w:rPr>
  </w:style>
  <w:style w:type="paragraph" w:styleId="Ttulo2">
    <w:name w:val="heading 2"/>
    <w:basedOn w:val="Normal"/>
    <w:next w:val="Normal"/>
    <w:link w:val="Ttulo2Car"/>
    <w:uiPriority w:val="9"/>
    <w:unhideWhenUsed/>
    <w:qFormat/>
    <w:rsid w:val="00B30030"/>
    <w:pPr>
      <w:keepNext/>
      <w:spacing w:before="240" w:after="120"/>
      <w:outlineLvl w:val="1"/>
    </w:pPr>
    <w:rPr>
      <w:rFonts w:asciiTheme="majorHAnsi" w:hAnsiTheme="majorHAnsi"/>
      <w:bCs/>
      <w:color w:val="4472C4" w:themeColor="accent1"/>
      <w:sz w:val="36"/>
      <w:szCs w:val="56"/>
      <w:lang w:val="en-US"/>
    </w:rPr>
  </w:style>
  <w:style w:type="paragraph" w:styleId="Ttulo3">
    <w:name w:val="heading 3"/>
    <w:basedOn w:val="Normal"/>
    <w:next w:val="Normal"/>
    <w:link w:val="Ttulo3Car"/>
    <w:uiPriority w:val="9"/>
    <w:semiHidden/>
    <w:rsid w:val="00D359E1"/>
    <w:pPr>
      <w:spacing w:before="480" w:after="120"/>
      <w:outlineLvl w:val="2"/>
    </w:pPr>
    <w:rPr>
      <w:color w:val="4472C4" w:themeColor="accent1"/>
      <w:sz w:val="36"/>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lang w:val="en-US"/>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lang w:val="en-US"/>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B30030"/>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rPr>
      <w:lang w:val="en-US"/>
    </w:r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lang w:val="en-US"/>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B30030"/>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03E09"/>
    <w:rPr>
      <w:color w:val="4472C4" w:themeColor="accent1"/>
      <w:sz w:val="36"/>
      <w:szCs w:val="32"/>
    </w:rPr>
  </w:style>
  <w:style w:type="paragraph" w:styleId="Prrafodelista">
    <w:name w:val="List Paragraph"/>
    <w:basedOn w:val="Normal"/>
    <w:uiPriority w:val="34"/>
    <w:semiHidden/>
    <w:rsid w:val="00CD01D6"/>
    <w:pPr>
      <w:numPr>
        <w:numId w:val="3"/>
      </w:numPr>
      <w:ind w:left="244" w:hanging="357"/>
    </w:pPr>
    <w:rPr>
      <w:lang w:val="en-US"/>
    </w:r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
    <w:name w:val="List Bullet"/>
    <w:basedOn w:val="Normal"/>
    <w:uiPriority w:val="99"/>
    <w:qFormat/>
    <w:rsid w:val="0098733A"/>
    <w:pPr>
      <w:numPr>
        <w:numId w:val="10"/>
      </w:numPr>
      <w:tabs>
        <w:tab w:val="clear" w:pos="360"/>
      </w:tabs>
      <w:spacing w:after="0"/>
      <w:contextualSpacing/>
    </w:pPr>
    <w:rPr>
      <w:lang w:val="en-US"/>
    </w:rPr>
  </w:style>
  <w:style w:type="numbering" w:customStyle="1" w:styleId="BullettedList">
    <w:name w:val="BullettedList"/>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lang w:val="en-US"/>
    </w:rPr>
  </w:style>
  <w:style w:type="paragraph" w:styleId="Listaconvietas2">
    <w:name w:val="List Bullet 2"/>
    <w:basedOn w:val="Normal"/>
    <w:uiPriority w:val="99"/>
    <w:semiHidden/>
    <w:unhideWhenUsed/>
    <w:rsid w:val="0098733A"/>
    <w:pPr>
      <w:numPr>
        <w:ilvl w:val="1"/>
        <w:numId w:val="10"/>
      </w:numPr>
      <w:contextualSpacing/>
    </w:pPr>
    <w:rPr>
      <w:lang w:val="en-US"/>
    </w:rPr>
  </w:style>
  <w:style w:type="character" w:styleId="Nmerodepgina">
    <w:name w:val="page number"/>
    <w:basedOn w:val="Fuentedeprrafopredeter"/>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lang w:val="en-US"/>
    </w:rPr>
  </w:style>
  <w:style w:type="paragraph" w:customStyle="1" w:styleId="CoverHead2">
    <w:name w:val="Cover Head 2"/>
    <w:basedOn w:val="Normal"/>
    <w:next w:val="Normal"/>
    <w:link w:val="CoverHead2Char"/>
    <w:uiPriority w:val="10"/>
    <w:qFormat/>
    <w:rsid w:val="00224640"/>
    <w:rPr>
      <w:color w:val="4472C4" w:themeColor="accent1"/>
      <w:sz w:val="44"/>
      <w:szCs w:val="44"/>
      <w:lang w:val="en-US"/>
    </w:rPr>
  </w:style>
  <w:style w:type="character" w:customStyle="1" w:styleId="CoverHead1Char">
    <w:name w:val="Cover Head 1 Char"/>
    <w:basedOn w:val="Ttulo1C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Fuentedeprrafopredeter"/>
    <w:link w:val="CoverHead2"/>
    <w:uiPriority w:val="10"/>
    <w:rsid w:val="005979D4"/>
    <w:rPr>
      <w:color w:val="4472C4" w:themeColor="accent1"/>
      <w:sz w:val="44"/>
      <w:szCs w:val="44"/>
    </w:rPr>
  </w:style>
  <w:style w:type="paragraph" w:styleId="TtuloTDC">
    <w:name w:val="TOC Heading"/>
    <w:basedOn w:val="Ttulo1"/>
    <w:next w:val="Normal"/>
    <w:uiPriority w:val="39"/>
    <w:unhideWhenUsed/>
    <w:qFormat/>
    <w:rsid w:val="00255E4B"/>
    <w:pPr>
      <w:keepLines/>
      <w:spacing w:before="240" w:after="0" w:line="259" w:lineRule="auto"/>
      <w:outlineLvl w:val="9"/>
    </w:pPr>
    <w:rPr>
      <w:rFonts w:eastAsiaTheme="majorEastAsia" w:cstheme="majorBidi"/>
      <w:b w:val="0"/>
      <w:bCs w:val="0"/>
      <w:color w:val="2F5496" w:themeColor="accent1" w:themeShade="BF"/>
      <w:sz w:val="32"/>
      <w:szCs w:val="32"/>
      <w:lang w:val="es-CO" w:eastAsia="es-CO"/>
    </w:rPr>
  </w:style>
  <w:style w:type="paragraph" w:styleId="TDC1">
    <w:name w:val="toc 1"/>
    <w:basedOn w:val="Normal"/>
    <w:next w:val="Normal"/>
    <w:autoRedefine/>
    <w:uiPriority w:val="39"/>
    <w:unhideWhenUsed/>
    <w:rsid w:val="00255E4B"/>
    <w:pPr>
      <w:spacing w:after="100"/>
    </w:pPr>
    <w:rPr>
      <w:lang w:val="en-US"/>
    </w:rPr>
  </w:style>
  <w:style w:type="paragraph" w:styleId="TDC2">
    <w:name w:val="toc 2"/>
    <w:basedOn w:val="Normal"/>
    <w:next w:val="Normal"/>
    <w:autoRedefine/>
    <w:uiPriority w:val="39"/>
    <w:unhideWhenUsed/>
    <w:rsid w:val="00255E4B"/>
    <w:pPr>
      <w:spacing w:after="100"/>
      <w:ind w:left="260"/>
    </w:pPr>
    <w:rPr>
      <w:lang w:val="en-US"/>
    </w:rPr>
  </w:style>
  <w:style w:type="character" w:styleId="Hipervnculo">
    <w:name w:val="Hyperlink"/>
    <w:basedOn w:val="Fuentedeprrafopredeter"/>
    <w:uiPriority w:val="99"/>
    <w:unhideWhenUsed/>
    <w:rsid w:val="00255E4B"/>
    <w:rPr>
      <w:color w:val="C6281D" w:themeColor="hyperlink"/>
      <w:u w:val="single"/>
    </w:rPr>
  </w:style>
  <w:style w:type="table" w:styleId="Tabladelista3-nfasis1">
    <w:name w:val="List Table 3 Accent 1"/>
    <w:basedOn w:val="Tablanormal"/>
    <w:uiPriority w:val="48"/>
    <w:rsid w:val="00A611AD"/>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8355">
      <w:bodyDiv w:val="1"/>
      <w:marLeft w:val="0"/>
      <w:marRight w:val="0"/>
      <w:marTop w:val="0"/>
      <w:marBottom w:val="0"/>
      <w:divBdr>
        <w:top w:val="none" w:sz="0" w:space="0" w:color="auto"/>
        <w:left w:val="none" w:sz="0" w:space="0" w:color="auto"/>
        <w:bottom w:val="none" w:sz="0" w:space="0" w:color="auto"/>
        <w:right w:val="none" w:sz="0" w:space="0" w:color="auto"/>
      </w:divBdr>
    </w:div>
    <w:div w:id="287712376">
      <w:bodyDiv w:val="1"/>
      <w:marLeft w:val="0"/>
      <w:marRight w:val="0"/>
      <w:marTop w:val="0"/>
      <w:marBottom w:val="0"/>
      <w:divBdr>
        <w:top w:val="none" w:sz="0" w:space="0" w:color="auto"/>
        <w:left w:val="none" w:sz="0" w:space="0" w:color="auto"/>
        <w:bottom w:val="none" w:sz="0" w:space="0" w:color="auto"/>
        <w:right w:val="none" w:sz="0" w:space="0" w:color="auto"/>
      </w:divBdr>
      <w:divsChild>
        <w:div w:id="88821289">
          <w:marLeft w:val="0"/>
          <w:marRight w:val="0"/>
          <w:marTop w:val="0"/>
          <w:marBottom w:val="0"/>
          <w:divBdr>
            <w:top w:val="none" w:sz="0" w:space="0" w:color="auto"/>
            <w:left w:val="none" w:sz="0" w:space="0" w:color="auto"/>
            <w:bottom w:val="none" w:sz="0" w:space="0" w:color="auto"/>
            <w:right w:val="none" w:sz="0" w:space="0" w:color="auto"/>
          </w:divBdr>
        </w:div>
      </w:divsChild>
    </w:div>
    <w:div w:id="596250711">
      <w:bodyDiv w:val="1"/>
      <w:marLeft w:val="0"/>
      <w:marRight w:val="0"/>
      <w:marTop w:val="0"/>
      <w:marBottom w:val="0"/>
      <w:divBdr>
        <w:top w:val="none" w:sz="0" w:space="0" w:color="auto"/>
        <w:left w:val="none" w:sz="0" w:space="0" w:color="auto"/>
        <w:bottom w:val="none" w:sz="0" w:space="0" w:color="auto"/>
        <w:right w:val="none" w:sz="0" w:space="0" w:color="auto"/>
      </w:divBdr>
    </w:div>
    <w:div w:id="1296567508">
      <w:bodyDiv w:val="1"/>
      <w:marLeft w:val="0"/>
      <w:marRight w:val="0"/>
      <w:marTop w:val="0"/>
      <w:marBottom w:val="0"/>
      <w:divBdr>
        <w:top w:val="none" w:sz="0" w:space="0" w:color="auto"/>
        <w:left w:val="none" w:sz="0" w:space="0" w:color="auto"/>
        <w:bottom w:val="none" w:sz="0" w:space="0" w:color="auto"/>
        <w:right w:val="none" w:sz="0" w:space="0" w:color="auto"/>
      </w:divBdr>
    </w:div>
    <w:div w:id="1350061532">
      <w:bodyDiv w:val="1"/>
      <w:marLeft w:val="0"/>
      <w:marRight w:val="0"/>
      <w:marTop w:val="0"/>
      <w:marBottom w:val="0"/>
      <w:divBdr>
        <w:top w:val="none" w:sz="0" w:space="0" w:color="auto"/>
        <w:left w:val="none" w:sz="0" w:space="0" w:color="auto"/>
        <w:bottom w:val="none" w:sz="0" w:space="0" w:color="auto"/>
        <w:right w:val="none" w:sz="0" w:space="0" w:color="auto"/>
      </w:divBdr>
      <w:divsChild>
        <w:div w:id="1830975605">
          <w:marLeft w:val="0"/>
          <w:marRight w:val="0"/>
          <w:marTop w:val="0"/>
          <w:marBottom w:val="0"/>
          <w:divBdr>
            <w:top w:val="none" w:sz="0" w:space="0" w:color="auto"/>
            <w:left w:val="none" w:sz="0" w:space="0" w:color="auto"/>
            <w:bottom w:val="none" w:sz="0" w:space="0" w:color="auto"/>
            <w:right w:val="none" w:sz="0" w:space="0" w:color="auto"/>
          </w:divBdr>
        </w:div>
      </w:divsChild>
    </w:div>
    <w:div w:id="1552306949">
      <w:bodyDiv w:val="1"/>
      <w:marLeft w:val="0"/>
      <w:marRight w:val="0"/>
      <w:marTop w:val="0"/>
      <w:marBottom w:val="0"/>
      <w:divBdr>
        <w:top w:val="none" w:sz="0" w:space="0" w:color="auto"/>
        <w:left w:val="none" w:sz="0" w:space="0" w:color="auto"/>
        <w:bottom w:val="none" w:sz="0" w:space="0" w:color="auto"/>
        <w:right w:val="none" w:sz="0" w:space="0" w:color="auto"/>
      </w:divBdr>
    </w:div>
    <w:div w:id="1866089986">
      <w:bodyDiv w:val="1"/>
      <w:marLeft w:val="0"/>
      <w:marRight w:val="0"/>
      <w:marTop w:val="0"/>
      <w:marBottom w:val="0"/>
      <w:divBdr>
        <w:top w:val="none" w:sz="0" w:space="0" w:color="auto"/>
        <w:left w:val="none" w:sz="0" w:space="0" w:color="auto"/>
        <w:bottom w:val="none" w:sz="0" w:space="0" w:color="auto"/>
        <w:right w:val="none" w:sz="0" w:space="0" w:color="auto"/>
      </w:divBdr>
      <w:divsChild>
        <w:div w:id="1298103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5EA7841FE94FA9B98B46A84762C8D4"/>
        <w:category>
          <w:name w:val="General"/>
          <w:gallery w:val="placeholder"/>
        </w:category>
        <w:types>
          <w:type w:val="bbPlcHdr"/>
        </w:types>
        <w:behaviors>
          <w:behavior w:val="content"/>
        </w:behaviors>
        <w:guid w:val="{FD5AA28C-6BF0-4E73-9070-0B5332A21A31}"/>
      </w:docPartPr>
      <w:docPartBody>
        <w:p w:rsidR="00BC1A39" w:rsidRDefault="008B0313">
          <w:pPr>
            <w:pStyle w:val="2F5EA7841FE94FA9B98B46A84762C8D4"/>
          </w:pPr>
          <w:r w:rsidRPr="000040C5">
            <w:t>Course:</w:t>
          </w:r>
        </w:p>
      </w:docPartBody>
    </w:docPart>
    <w:docPart>
      <w:docPartPr>
        <w:name w:val="C53A02C1C94447EA94B8E058BCBE0FB4"/>
        <w:category>
          <w:name w:val="General"/>
          <w:gallery w:val="placeholder"/>
        </w:category>
        <w:types>
          <w:type w:val="bbPlcHdr"/>
        </w:types>
        <w:behaviors>
          <w:behavior w:val="content"/>
        </w:behaviors>
        <w:guid w:val="{43EB72DC-C2E0-4ECD-8CE6-23370E7BEE27}"/>
      </w:docPartPr>
      <w:docPartBody>
        <w:p w:rsidR="00BC1A39" w:rsidRDefault="008B0313">
          <w:pPr>
            <w:pStyle w:val="C53A02C1C94447EA94B8E058BCBE0FB4"/>
          </w:pPr>
          <w:r w:rsidRPr="000040C5">
            <w:t>Course title</w:t>
          </w:r>
        </w:p>
      </w:docPartBody>
    </w:docPart>
    <w:docPart>
      <w:docPartPr>
        <w:name w:val="C4EBA52B15EE404EB4DD267EBD1372D1"/>
        <w:category>
          <w:name w:val="General"/>
          <w:gallery w:val="placeholder"/>
        </w:category>
        <w:types>
          <w:type w:val="bbPlcHdr"/>
        </w:types>
        <w:behaviors>
          <w:behavior w:val="content"/>
        </w:behaviors>
        <w:guid w:val="{6E31DC05-F473-47EC-95BE-9F4F977BEF14}"/>
      </w:docPartPr>
      <w:docPartBody>
        <w:p w:rsidR="00BC1A39" w:rsidRDefault="008B0313">
          <w:pPr>
            <w:pStyle w:val="C4EBA52B15EE404EB4DD267EBD1372D1"/>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nvietas"/>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13"/>
    <w:rsid w:val="001077AE"/>
    <w:rsid w:val="00296B23"/>
    <w:rsid w:val="00476EC2"/>
    <w:rsid w:val="00634936"/>
    <w:rsid w:val="007B77E8"/>
    <w:rsid w:val="008B0313"/>
    <w:rsid w:val="00BC1A39"/>
    <w:rsid w:val="00D87E00"/>
    <w:rsid w:val="00E67874"/>
    <w:rsid w:val="00FF1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C1A39"/>
    <w:rPr>
      <w:i w:val="0"/>
      <w:iCs/>
      <w:color w:val="4472C4" w:themeColor="accent1"/>
    </w:rPr>
  </w:style>
  <w:style w:type="paragraph" w:customStyle="1" w:styleId="086C0C8488824FE8A2F3B127F4DA5FD3">
    <w:name w:val="086C0C8488824FE8A2F3B127F4DA5FD3"/>
  </w:style>
  <w:style w:type="paragraph" w:customStyle="1" w:styleId="5DD2799720E44BDB923F5D22F034C3EC">
    <w:name w:val="5DD2799720E44BDB923F5D22F034C3EC"/>
  </w:style>
  <w:style w:type="paragraph" w:customStyle="1" w:styleId="E901EEE12995470BA2434048F6AA52CF">
    <w:name w:val="E901EEE12995470BA2434048F6AA52CF"/>
  </w:style>
  <w:style w:type="paragraph" w:customStyle="1" w:styleId="56E7A9D648AC43D29E52A73B4C1A3545">
    <w:name w:val="56E7A9D648AC43D29E52A73B4C1A3545"/>
  </w:style>
  <w:style w:type="paragraph" w:customStyle="1" w:styleId="597A52E37BD24338ABA1763190998A5B">
    <w:name w:val="597A52E37BD24338ABA1763190998A5B"/>
  </w:style>
  <w:style w:type="paragraph" w:customStyle="1" w:styleId="2A0C7627240B422B8D758FBDF60DA46E">
    <w:name w:val="2A0C7627240B422B8D758FBDF60DA46E"/>
  </w:style>
  <w:style w:type="paragraph" w:customStyle="1" w:styleId="97C5EBF1CBEB4B948B6FD53A2A162FBF">
    <w:name w:val="97C5EBF1CBEB4B948B6FD53A2A162FBF"/>
  </w:style>
  <w:style w:type="paragraph" w:customStyle="1" w:styleId="2F5EA7841FE94FA9B98B46A84762C8D4">
    <w:name w:val="2F5EA7841FE94FA9B98B46A84762C8D4"/>
  </w:style>
  <w:style w:type="paragraph" w:customStyle="1" w:styleId="C53A02C1C94447EA94B8E058BCBE0FB4">
    <w:name w:val="C53A02C1C94447EA94B8E058BCBE0FB4"/>
  </w:style>
  <w:style w:type="paragraph" w:customStyle="1" w:styleId="9EFA220DA2B342CCB73AC10C16870C66">
    <w:name w:val="9EFA220DA2B342CCB73AC10C16870C66"/>
  </w:style>
  <w:style w:type="paragraph" w:customStyle="1" w:styleId="E3D3643E48D948318B1EC9E6BC1DEAF7">
    <w:name w:val="E3D3643E48D948318B1EC9E6BC1DEAF7"/>
  </w:style>
  <w:style w:type="paragraph" w:customStyle="1" w:styleId="536599D6A0864B4881FDF914683AAB07">
    <w:name w:val="536599D6A0864B4881FDF914683AAB07"/>
  </w:style>
  <w:style w:type="paragraph" w:customStyle="1" w:styleId="1F01CD171433403988FE9ADA38976F73">
    <w:name w:val="1F01CD171433403988FE9ADA38976F73"/>
  </w:style>
  <w:style w:type="paragraph" w:customStyle="1" w:styleId="AFA34B49515741DA8A99FCC296D22B88">
    <w:name w:val="AFA34B49515741DA8A99FCC296D22B88"/>
  </w:style>
  <w:style w:type="paragraph" w:customStyle="1" w:styleId="3ABDDC1CE23A4D8D9CED7A3774151727">
    <w:name w:val="3ABDDC1CE23A4D8D9CED7A3774151727"/>
  </w:style>
  <w:style w:type="paragraph" w:customStyle="1" w:styleId="0ED1ECA518CD41B8A5A96C9C2B871B63">
    <w:name w:val="0ED1ECA518CD41B8A5A96C9C2B871B63"/>
  </w:style>
  <w:style w:type="paragraph" w:customStyle="1" w:styleId="424241ED6ACF4841B5BF43298B4CD862">
    <w:name w:val="424241ED6ACF4841B5BF43298B4CD862"/>
  </w:style>
  <w:style w:type="paragraph" w:customStyle="1" w:styleId="99F57134284340A485423E6B3C524782">
    <w:name w:val="99F57134284340A485423E6B3C524782"/>
  </w:style>
  <w:style w:type="paragraph" w:customStyle="1" w:styleId="FA8C86844DD14F26BB624EA67CA27615">
    <w:name w:val="FA8C86844DD14F26BB624EA67CA27615"/>
  </w:style>
  <w:style w:type="paragraph" w:customStyle="1" w:styleId="413ECBBCF54548AD8668DF2E25E80A0A">
    <w:name w:val="413ECBBCF54548AD8668DF2E25E80A0A"/>
  </w:style>
  <w:style w:type="paragraph" w:customStyle="1" w:styleId="E39638563A6E44ECB8659057ACD95FBC">
    <w:name w:val="E39638563A6E44ECB8659057ACD95FBC"/>
  </w:style>
  <w:style w:type="paragraph" w:customStyle="1" w:styleId="BA047426F5604ACEA73F0125E128B584">
    <w:name w:val="BA047426F5604ACEA73F0125E128B584"/>
  </w:style>
  <w:style w:type="paragraph" w:customStyle="1" w:styleId="366876BC9ECD4E99A366589234121D35">
    <w:name w:val="366876BC9ECD4E99A366589234121D35"/>
  </w:style>
  <w:style w:type="paragraph" w:customStyle="1" w:styleId="F2C7241EBED849A084C05C9BAA8FDD47">
    <w:name w:val="F2C7241EBED849A084C05C9BAA8FDD47"/>
  </w:style>
  <w:style w:type="paragraph" w:customStyle="1" w:styleId="A162D27D54034B13946AEAD1748CE08A">
    <w:name w:val="A162D27D54034B13946AEAD1748CE08A"/>
  </w:style>
  <w:style w:type="paragraph" w:customStyle="1" w:styleId="E9FA21E9773440CF8A49D8C688FF18B7">
    <w:name w:val="E9FA21E9773440CF8A49D8C688FF18B7"/>
  </w:style>
  <w:style w:type="paragraph" w:styleId="Listaconvietas">
    <w:name w:val="List Bullet"/>
    <w:basedOn w:val="Normal"/>
    <w:uiPriority w:val="99"/>
    <w:qFormat/>
    <w:rsid w:val="00296B23"/>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rsid w:val="00296B23"/>
    <w:pPr>
      <w:numPr>
        <w:numId w:val="1"/>
      </w:numPr>
    </w:pPr>
  </w:style>
  <w:style w:type="paragraph" w:styleId="Listaconvietas2">
    <w:name w:val="List Bullet 2"/>
    <w:basedOn w:val="Normal"/>
    <w:uiPriority w:val="99"/>
    <w:semiHidden/>
    <w:unhideWhenUsed/>
    <w:rsid w:val="00296B23"/>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CAA4D9B97DEE4E86AFDB13064C5F6DA3">
    <w:name w:val="CAA4D9B97DEE4E86AFDB13064C5F6DA3"/>
  </w:style>
  <w:style w:type="paragraph" w:customStyle="1" w:styleId="CB45EFC2ABB7406BB99B456E1B7B7553">
    <w:name w:val="CB45EFC2ABB7406BB99B456E1B7B7553"/>
  </w:style>
  <w:style w:type="paragraph" w:customStyle="1" w:styleId="9E1F2D8E9C7A46E69EA0FFC17A791558">
    <w:name w:val="9E1F2D8E9C7A46E69EA0FFC17A791558"/>
  </w:style>
  <w:style w:type="paragraph" w:customStyle="1" w:styleId="561248EF6A9E479C9816852552F99636">
    <w:name w:val="561248EF6A9E479C9816852552F99636"/>
  </w:style>
  <w:style w:type="paragraph" w:customStyle="1" w:styleId="FF470CACC66349E199FF1EA984C5C629">
    <w:name w:val="FF470CACC66349E199FF1EA984C5C629"/>
  </w:style>
  <w:style w:type="paragraph" w:customStyle="1" w:styleId="87123A0B0C59447D9C998505469D3E0C">
    <w:name w:val="87123A0B0C59447D9C998505469D3E0C"/>
  </w:style>
  <w:style w:type="paragraph" w:customStyle="1" w:styleId="CCF3252917274EF4AE073EAE1791416B">
    <w:name w:val="CCF3252917274EF4AE073EAE1791416B"/>
  </w:style>
  <w:style w:type="paragraph" w:customStyle="1" w:styleId="45AB945353DD4D9584E1E037F5664B83">
    <w:name w:val="45AB945353DD4D9584E1E037F5664B83"/>
  </w:style>
  <w:style w:type="paragraph" w:customStyle="1" w:styleId="C4EBA52B15EE404EB4DD267EBD1372D1">
    <w:name w:val="C4EBA52B15EE404EB4DD267EBD1372D1"/>
  </w:style>
  <w:style w:type="paragraph" w:customStyle="1" w:styleId="766DE195CB7F4E91B372A989F1EADAC4">
    <w:name w:val="766DE195CB7F4E91B372A989F1EADAC4"/>
  </w:style>
  <w:style w:type="paragraph" w:customStyle="1" w:styleId="0B5138E13AE4428E93444D06C41399BD">
    <w:name w:val="0B5138E13AE4428E93444D06C41399BD"/>
  </w:style>
  <w:style w:type="paragraph" w:customStyle="1" w:styleId="26BA35F10BB24C9DA54427FC2D181FCB">
    <w:name w:val="26BA35F10BB24C9DA54427FC2D181FCB"/>
  </w:style>
  <w:style w:type="paragraph" w:customStyle="1" w:styleId="BF3554A5B0684142895282C95326E48B">
    <w:name w:val="BF3554A5B0684142895282C95326E48B"/>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val="en-US" w:eastAsia="en-US"/>
    </w:rPr>
  </w:style>
  <w:style w:type="paragraph" w:customStyle="1" w:styleId="922FC5ACD53B4987B0D66E1DC16AC65A">
    <w:name w:val="922FC5ACD53B4987B0D66E1DC16AC65A"/>
  </w:style>
  <w:style w:type="paragraph" w:customStyle="1" w:styleId="BFA928B20DFA4673AA4506619D34F54E">
    <w:name w:val="BFA928B20DFA4673AA4506619D34F54E"/>
  </w:style>
  <w:style w:type="paragraph" w:customStyle="1" w:styleId="50A8772F59BC4743B4AFDE278F5A347E">
    <w:name w:val="50A8772F59BC4743B4AFDE278F5A347E"/>
  </w:style>
  <w:style w:type="paragraph" w:customStyle="1" w:styleId="D0A7E1EF47EF4F03958B315352C6DC34">
    <w:name w:val="D0A7E1EF47EF4F03958B315352C6DC34"/>
  </w:style>
  <w:style w:type="paragraph" w:customStyle="1" w:styleId="35FD29E4FB44412596A059A068D9F6CD">
    <w:name w:val="35FD29E4FB44412596A059A068D9F6CD"/>
  </w:style>
  <w:style w:type="paragraph" w:customStyle="1" w:styleId="A3070D62D57D4DB7B0C0C330D3BEF0AA">
    <w:name w:val="A3070D62D57D4DB7B0C0C330D3BEF0AA"/>
  </w:style>
  <w:style w:type="paragraph" w:customStyle="1" w:styleId="85C072F7103848C1AC5009778501CA80">
    <w:name w:val="85C072F7103848C1AC5009778501CA80"/>
  </w:style>
  <w:style w:type="paragraph" w:customStyle="1" w:styleId="419DC938C60347F38EF7C3ED1DD01A37">
    <w:name w:val="419DC938C60347F38EF7C3ED1DD01A37"/>
  </w:style>
  <w:style w:type="paragraph" w:customStyle="1" w:styleId="4A3A4A7C65C646B3B3E5C5E204C36CCD">
    <w:name w:val="4A3A4A7C65C646B3B3E5C5E204C36CCD"/>
    <w:rsid w:val="00BC1A39"/>
  </w:style>
  <w:style w:type="paragraph" w:customStyle="1" w:styleId="56B236AC322440BC87149397E1B83717">
    <w:name w:val="56B236AC322440BC87149397E1B83717"/>
    <w:rsid w:val="00BC1A39"/>
  </w:style>
  <w:style w:type="paragraph" w:customStyle="1" w:styleId="665A236FAA274CD9887176E60EA7EBF2">
    <w:name w:val="665A236FAA274CD9887176E60EA7EBF2"/>
    <w:rsid w:val="00BC1A39"/>
  </w:style>
  <w:style w:type="paragraph" w:customStyle="1" w:styleId="E7A635186DA0459C8AA18CE54D6AC6DE">
    <w:name w:val="E7A635186DA0459C8AA18CE54D6AC6DE"/>
    <w:rsid w:val="00BC1A39"/>
  </w:style>
  <w:style w:type="paragraph" w:customStyle="1" w:styleId="A1303452DB5F4FE095E50579855215A4">
    <w:name w:val="A1303452DB5F4FE095E50579855215A4"/>
    <w:rsid w:val="00BC1A39"/>
  </w:style>
  <w:style w:type="paragraph" w:customStyle="1" w:styleId="264FA9CCA4D64A0C8A3BAF0BBB675FC5">
    <w:name w:val="264FA9CCA4D64A0C8A3BAF0BBB675FC5"/>
    <w:rsid w:val="00BC1A39"/>
  </w:style>
  <w:style w:type="paragraph" w:customStyle="1" w:styleId="13CF3FB53D364DDB99F8A63EA1A47F5A">
    <w:name w:val="13CF3FB53D364DDB99F8A63EA1A47F5A"/>
    <w:rsid w:val="00BC1A39"/>
  </w:style>
  <w:style w:type="paragraph" w:customStyle="1" w:styleId="8E49808E6EB0414B834C4DDEF8239F2F">
    <w:name w:val="8E49808E6EB0414B834C4DDEF8239F2F"/>
    <w:rsid w:val="00BC1A39"/>
  </w:style>
  <w:style w:type="paragraph" w:customStyle="1" w:styleId="8A5B7B068D104EEA8F13149E194C1AF5">
    <w:name w:val="8A5B7B068D104EEA8F13149E194C1AF5"/>
    <w:rsid w:val="00BC1A39"/>
  </w:style>
  <w:style w:type="paragraph" w:customStyle="1" w:styleId="951FB628E6624B0D95565DC777A30D1E">
    <w:name w:val="951FB628E6624B0D95565DC777A30D1E"/>
    <w:rsid w:val="00BC1A39"/>
  </w:style>
  <w:style w:type="paragraph" w:customStyle="1" w:styleId="E6284CAEA92849F58F20DB10CC758E23">
    <w:name w:val="E6284CAEA92849F58F20DB10CC758E23"/>
    <w:rsid w:val="00BC1A39"/>
  </w:style>
  <w:style w:type="paragraph" w:customStyle="1" w:styleId="462A3E0791F94AC7804E3DDAA7F66623">
    <w:name w:val="462A3E0791F94AC7804E3DDAA7F66623"/>
    <w:rsid w:val="00BC1A39"/>
  </w:style>
  <w:style w:type="paragraph" w:customStyle="1" w:styleId="0283A778EC144880A8C257E14B408AB1">
    <w:name w:val="0283A778EC144880A8C257E14B408AB1"/>
    <w:rsid w:val="00BC1A39"/>
  </w:style>
  <w:style w:type="paragraph" w:customStyle="1" w:styleId="70E2727D6A6349768E7C5BD56F259A65">
    <w:name w:val="70E2727D6A6349768E7C5BD56F259A65"/>
    <w:rsid w:val="00296B23"/>
  </w:style>
  <w:style w:type="paragraph" w:customStyle="1" w:styleId="775A52F2F39147B9879427A34B1C675C">
    <w:name w:val="775A52F2F39147B9879427A34B1C675C"/>
    <w:rsid w:val="00296B23"/>
  </w:style>
  <w:style w:type="paragraph" w:customStyle="1" w:styleId="3A77B6F9BE7445AEBBCAA7BADB97C7C9">
    <w:name w:val="3A77B6F9BE7445AEBBCAA7BADB97C7C9"/>
    <w:rsid w:val="00296B23"/>
  </w:style>
  <w:style w:type="paragraph" w:customStyle="1" w:styleId="8D64758DAD6F4ABFA5E13115B9441D9F">
    <w:name w:val="8D64758DAD6F4ABFA5E13115B9441D9F"/>
    <w:rsid w:val="00296B23"/>
  </w:style>
  <w:style w:type="paragraph" w:customStyle="1" w:styleId="EE551584CD33405DA8CF69303C6F16B3">
    <w:name w:val="EE551584CD33405DA8CF69303C6F16B3"/>
    <w:rsid w:val="00296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C3E60D8C8AD94BAD34364C1321ED9E" ma:contentTypeVersion="2" ma:contentTypeDescription="Create a new document." ma:contentTypeScope="" ma:versionID="e1221c9ac7cc1398828d652afffa54d1">
  <xsd:schema xmlns:xsd="http://www.w3.org/2001/XMLSchema" xmlns:xs="http://www.w3.org/2001/XMLSchema" xmlns:p="http://schemas.microsoft.com/office/2006/metadata/properties" xmlns:ns2="23670e36-d9a4-49c5-8cd7-35b3d150984f" targetNamespace="http://schemas.microsoft.com/office/2006/metadata/properties" ma:root="true" ma:fieldsID="b4eabbb968274cfa711327905f3686cf" ns2:_="">
    <xsd:import namespace="23670e36-d9a4-49c5-8cd7-35b3d15098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70e36-d9a4-49c5-8cd7-35b3d1509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59BCC8-2E81-4ED6-941B-1C6AB1607B9C}">
  <ds:schemaRefs>
    <ds:schemaRef ds:uri="http://schemas.openxmlformats.org/officeDocument/2006/bibliography"/>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5633C2A-2AD5-4CC3-9079-3BC636803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70e36-d9a4-49c5-8cd7-35b3d1509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7835-72CB-4299-965D-EC30EB543F7B}">
  <ds:schemaRefs>
    <ds:schemaRef ds:uri="http://schemas.microsoft.com/office/2006/documentManagement/types"/>
    <ds:schemaRef ds:uri="http://schemas.microsoft.com/office/2006/metadata/properties"/>
    <ds:schemaRef ds:uri="http://purl.org/dc/terms/"/>
    <ds:schemaRef ds:uri="http://schemas.microsoft.com/office/infopath/2007/PartnerControls"/>
    <ds:schemaRef ds:uri="23670e36-d9a4-49c5-8cd7-35b3d150984f"/>
    <ds:schemaRef ds:uri="http://schemas.openxmlformats.org/package/2006/metadata/core-properties"/>
    <ds:schemaRef ds:uri="http://purl.org/dc/elements/1.1/"/>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Template 2.dotx</Template>
  <TotalTime>0</TotalTime>
  <Pages>6</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7268</CharactersWithSpaces>
  <SharedDoc>false</SharedDoc>
  <HLinks>
    <vt:vector size="162" baseType="variant">
      <vt:variant>
        <vt:i4>1769520</vt:i4>
      </vt:variant>
      <vt:variant>
        <vt:i4>158</vt:i4>
      </vt:variant>
      <vt:variant>
        <vt:i4>0</vt:i4>
      </vt:variant>
      <vt:variant>
        <vt:i4>5</vt:i4>
      </vt:variant>
      <vt:variant>
        <vt:lpwstr/>
      </vt:variant>
      <vt:variant>
        <vt:lpwstr>_Toc48572734</vt:lpwstr>
      </vt:variant>
      <vt:variant>
        <vt:i4>1835056</vt:i4>
      </vt:variant>
      <vt:variant>
        <vt:i4>152</vt:i4>
      </vt:variant>
      <vt:variant>
        <vt:i4>0</vt:i4>
      </vt:variant>
      <vt:variant>
        <vt:i4>5</vt:i4>
      </vt:variant>
      <vt:variant>
        <vt:lpwstr/>
      </vt:variant>
      <vt:variant>
        <vt:lpwstr>_Toc48572733</vt:lpwstr>
      </vt:variant>
      <vt:variant>
        <vt:i4>1900592</vt:i4>
      </vt:variant>
      <vt:variant>
        <vt:i4>146</vt:i4>
      </vt:variant>
      <vt:variant>
        <vt:i4>0</vt:i4>
      </vt:variant>
      <vt:variant>
        <vt:i4>5</vt:i4>
      </vt:variant>
      <vt:variant>
        <vt:lpwstr/>
      </vt:variant>
      <vt:variant>
        <vt:lpwstr>_Toc48572732</vt:lpwstr>
      </vt:variant>
      <vt:variant>
        <vt:i4>1966128</vt:i4>
      </vt:variant>
      <vt:variant>
        <vt:i4>140</vt:i4>
      </vt:variant>
      <vt:variant>
        <vt:i4>0</vt:i4>
      </vt:variant>
      <vt:variant>
        <vt:i4>5</vt:i4>
      </vt:variant>
      <vt:variant>
        <vt:lpwstr/>
      </vt:variant>
      <vt:variant>
        <vt:lpwstr>_Toc48572731</vt:lpwstr>
      </vt:variant>
      <vt:variant>
        <vt:i4>2031664</vt:i4>
      </vt:variant>
      <vt:variant>
        <vt:i4>134</vt:i4>
      </vt:variant>
      <vt:variant>
        <vt:i4>0</vt:i4>
      </vt:variant>
      <vt:variant>
        <vt:i4>5</vt:i4>
      </vt:variant>
      <vt:variant>
        <vt:lpwstr/>
      </vt:variant>
      <vt:variant>
        <vt:lpwstr>_Toc48572730</vt:lpwstr>
      </vt:variant>
      <vt:variant>
        <vt:i4>1441841</vt:i4>
      </vt:variant>
      <vt:variant>
        <vt:i4>128</vt:i4>
      </vt:variant>
      <vt:variant>
        <vt:i4>0</vt:i4>
      </vt:variant>
      <vt:variant>
        <vt:i4>5</vt:i4>
      </vt:variant>
      <vt:variant>
        <vt:lpwstr/>
      </vt:variant>
      <vt:variant>
        <vt:lpwstr>_Toc48572729</vt:lpwstr>
      </vt:variant>
      <vt:variant>
        <vt:i4>1507377</vt:i4>
      </vt:variant>
      <vt:variant>
        <vt:i4>122</vt:i4>
      </vt:variant>
      <vt:variant>
        <vt:i4>0</vt:i4>
      </vt:variant>
      <vt:variant>
        <vt:i4>5</vt:i4>
      </vt:variant>
      <vt:variant>
        <vt:lpwstr/>
      </vt:variant>
      <vt:variant>
        <vt:lpwstr>_Toc48572728</vt:lpwstr>
      </vt:variant>
      <vt:variant>
        <vt:i4>1572913</vt:i4>
      </vt:variant>
      <vt:variant>
        <vt:i4>116</vt:i4>
      </vt:variant>
      <vt:variant>
        <vt:i4>0</vt:i4>
      </vt:variant>
      <vt:variant>
        <vt:i4>5</vt:i4>
      </vt:variant>
      <vt:variant>
        <vt:lpwstr/>
      </vt:variant>
      <vt:variant>
        <vt:lpwstr>_Toc48572727</vt:lpwstr>
      </vt:variant>
      <vt:variant>
        <vt:i4>1638449</vt:i4>
      </vt:variant>
      <vt:variant>
        <vt:i4>110</vt:i4>
      </vt:variant>
      <vt:variant>
        <vt:i4>0</vt:i4>
      </vt:variant>
      <vt:variant>
        <vt:i4>5</vt:i4>
      </vt:variant>
      <vt:variant>
        <vt:lpwstr/>
      </vt:variant>
      <vt:variant>
        <vt:lpwstr>_Toc48572726</vt:lpwstr>
      </vt:variant>
      <vt:variant>
        <vt:i4>1703985</vt:i4>
      </vt:variant>
      <vt:variant>
        <vt:i4>104</vt:i4>
      </vt:variant>
      <vt:variant>
        <vt:i4>0</vt:i4>
      </vt:variant>
      <vt:variant>
        <vt:i4>5</vt:i4>
      </vt:variant>
      <vt:variant>
        <vt:lpwstr/>
      </vt:variant>
      <vt:variant>
        <vt:lpwstr>_Toc48572725</vt:lpwstr>
      </vt:variant>
      <vt:variant>
        <vt:i4>1769521</vt:i4>
      </vt:variant>
      <vt:variant>
        <vt:i4>98</vt:i4>
      </vt:variant>
      <vt:variant>
        <vt:i4>0</vt:i4>
      </vt:variant>
      <vt:variant>
        <vt:i4>5</vt:i4>
      </vt:variant>
      <vt:variant>
        <vt:lpwstr/>
      </vt:variant>
      <vt:variant>
        <vt:lpwstr>_Toc48572724</vt:lpwstr>
      </vt:variant>
      <vt:variant>
        <vt:i4>1835057</vt:i4>
      </vt:variant>
      <vt:variant>
        <vt:i4>92</vt:i4>
      </vt:variant>
      <vt:variant>
        <vt:i4>0</vt:i4>
      </vt:variant>
      <vt:variant>
        <vt:i4>5</vt:i4>
      </vt:variant>
      <vt:variant>
        <vt:lpwstr/>
      </vt:variant>
      <vt:variant>
        <vt:lpwstr>_Toc48572723</vt:lpwstr>
      </vt:variant>
      <vt:variant>
        <vt:i4>1900593</vt:i4>
      </vt:variant>
      <vt:variant>
        <vt:i4>86</vt:i4>
      </vt:variant>
      <vt:variant>
        <vt:i4>0</vt:i4>
      </vt:variant>
      <vt:variant>
        <vt:i4>5</vt:i4>
      </vt:variant>
      <vt:variant>
        <vt:lpwstr/>
      </vt:variant>
      <vt:variant>
        <vt:lpwstr>_Toc48572722</vt:lpwstr>
      </vt:variant>
      <vt:variant>
        <vt:i4>1966129</vt:i4>
      </vt:variant>
      <vt:variant>
        <vt:i4>80</vt:i4>
      </vt:variant>
      <vt:variant>
        <vt:i4>0</vt:i4>
      </vt:variant>
      <vt:variant>
        <vt:i4>5</vt:i4>
      </vt:variant>
      <vt:variant>
        <vt:lpwstr/>
      </vt:variant>
      <vt:variant>
        <vt:lpwstr>_Toc48572721</vt:lpwstr>
      </vt:variant>
      <vt:variant>
        <vt:i4>2031665</vt:i4>
      </vt:variant>
      <vt:variant>
        <vt:i4>74</vt:i4>
      </vt:variant>
      <vt:variant>
        <vt:i4>0</vt:i4>
      </vt:variant>
      <vt:variant>
        <vt:i4>5</vt:i4>
      </vt:variant>
      <vt:variant>
        <vt:lpwstr/>
      </vt:variant>
      <vt:variant>
        <vt:lpwstr>_Toc48572720</vt:lpwstr>
      </vt:variant>
      <vt:variant>
        <vt:i4>1441842</vt:i4>
      </vt:variant>
      <vt:variant>
        <vt:i4>68</vt:i4>
      </vt:variant>
      <vt:variant>
        <vt:i4>0</vt:i4>
      </vt:variant>
      <vt:variant>
        <vt:i4>5</vt:i4>
      </vt:variant>
      <vt:variant>
        <vt:lpwstr/>
      </vt:variant>
      <vt:variant>
        <vt:lpwstr>_Toc48572719</vt:lpwstr>
      </vt:variant>
      <vt:variant>
        <vt:i4>1507378</vt:i4>
      </vt:variant>
      <vt:variant>
        <vt:i4>62</vt:i4>
      </vt:variant>
      <vt:variant>
        <vt:i4>0</vt:i4>
      </vt:variant>
      <vt:variant>
        <vt:i4>5</vt:i4>
      </vt:variant>
      <vt:variant>
        <vt:lpwstr/>
      </vt:variant>
      <vt:variant>
        <vt:lpwstr>_Toc48572718</vt:lpwstr>
      </vt:variant>
      <vt:variant>
        <vt:i4>1572914</vt:i4>
      </vt:variant>
      <vt:variant>
        <vt:i4>56</vt:i4>
      </vt:variant>
      <vt:variant>
        <vt:i4>0</vt:i4>
      </vt:variant>
      <vt:variant>
        <vt:i4>5</vt:i4>
      </vt:variant>
      <vt:variant>
        <vt:lpwstr/>
      </vt:variant>
      <vt:variant>
        <vt:lpwstr>_Toc48572717</vt:lpwstr>
      </vt:variant>
      <vt:variant>
        <vt:i4>1638450</vt:i4>
      </vt:variant>
      <vt:variant>
        <vt:i4>50</vt:i4>
      </vt:variant>
      <vt:variant>
        <vt:i4>0</vt:i4>
      </vt:variant>
      <vt:variant>
        <vt:i4>5</vt:i4>
      </vt:variant>
      <vt:variant>
        <vt:lpwstr/>
      </vt:variant>
      <vt:variant>
        <vt:lpwstr>_Toc48572716</vt:lpwstr>
      </vt:variant>
      <vt:variant>
        <vt:i4>1703986</vt:i4>
      </vt:variant>
      <vt:variant>
        <vt:i4>44</vt:i4>
      </vt:variant>
      <vt:variant>
        <vt:i4>0</vt:i4>
      </vt:variant>
      <vt:variant>
        <vt:i4>5</vt:i4>
      </vt:variant>
      <vt:variant>
        <vt:lpwstr/>
      </vt:variant>
      <vt:variant>
        <vt:lpwstr>_Toc48572715</vt:lpwstr>
      </vt:variant>
      <vt:variant>
        <vt:i4>1769522</vt:i4>
      </vt:variant>
      <vt:variant>
        <vt:i4>38</vt:i4>
      </vt:variant>
      <vt:variant>
        <vt:i4>0</vt:i4>
      </vt:variant>
      <vt:variant>
        <vt:i4>5</vt:i4>
      </vt:variant>
      <vt:variant>
        <vt:lpwstr/>
      </vt:variant>
      <vt:variant>
        <vt:lpwstr>_Toc48572714</vt:lpwstr>
      </vt:variant>
      <vt:variant>
        <vt:i4>1835058</vt:i4>
      </vt:variant>
      <vt:variant>
        <vt:i4>32</vt:i4>
      </vt:variant>
      <vt:variant>
        <vt:i4>0</vt:i4>
      </vt:variant>
      <vt:variant>
        <vt:i4>5</vt:i4>
      </vt:variant>
      <vt:variant>
        <vt:lpwstr/>
      </vt:variant>
      <vt:variant>
        <vt:lpwstr>_Toc48572713</vt:lpwstr>
      </vt:variant>
      <vt:variant>
        <vt:i4>1900594</vt:i4>
      </vt:variant>
      <vt:variant>
        <vt:i4>26</vt:i4>
      </vt:variant>
      <vt:variant>
        <vt:i4>0</vt:i4>
      </vt:variant>
      <vt:variant>
        <vt:i4>5</vt:i4>
      </vt:variant>
      <vt:variant>
        <vt:lpwstr/>
      </vt:variant>
      <vt:variant>
        <vt:lpwstr>_Toc48572712</vt:lpwstr>
      </vt:variant>
      <vt:variant>
        <vt:i4>1966130</vt:i4>
      </vt:variant>
      <vt:variant>
        <vt:i4>20</vt:i4>
      </vt:variant>
      <vt:variant>
        <vt:i4>0</vt:i4>
      </vt:variant>
      <vt:variant>
        <vt:i4>5</vt:i4>
      </vt:variant>
      <vt:variant>
        <vt:lpwstr/>
      </vt:variant>
      <vt:variant>
        <vt:lpwstr>_Toc48572711</vt:lpwstr>
      </vt:variant>
      <vt:variant>
        <vt:i4>2031666</vt:i4>
      </vt:variant>
      <vt:variant>
        <vt:i4>14</vt:i4>
      </vt:variant>
      <vt:variant>
        <vt:i4>0</vt:i4>
      </vt:variant>
      <vt:variant>
        <vt:i4>5</vt:i4>
      </vt:variant>
      <vt:variant>
        <vt:lpwstr/>
      </vt:variant>
      <vt:variant>
        <vt:lpwstr>_Toc48572710</vt:lpwstr>
      </vt:variant>
      <vt:variant>
        <vt:i4>1441843</vt:i4>
      </vt:variant>
      <vt:variant>
        <vt:i4>8</vt:i4>
      </vt:variant>
      <vt:variant>
        <vt:i4>0</vt:i4>
      </vt:variant>
      <vt:variant>
        <vt:i4>5</vt:i4>
      </vt:variant>
      <vt:variant>
        <vt:lpwstr/>
      </vt:variant>
      <vt:variant>
        <vt:lpwstr>_Toc48572709</vt:lpwstr>
      </vt:variant>
      <vt:variant>
        <vt:i4>1507379</vt:i4>
      </vt:variant>
      <vt:variant>
        <vt:i4>2</vt:i4>
      </vt:variant>
      <vt:variant>
        <vt:i4>0</vt:i4>
      </vt:variant>
      <vt:variant>
        <vt:i4>5</vt:i4>
      </vt:variant>
      <vt:variant>
        <vt:lpwstr/>
      </vt:variant>
      <vt:variant>
        <vt:lpwstr>_Toc48572708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
  <cp:keywords/>
  <dc:description/>
  <cp:lastModifiedBy/>
  <cp:revision>1</cp:revision>
  <dcterms:created xsi:type="dcterms:W3CDTF">2020-08-23T18:21:00Z</dcterms:created>
  <dcterms:modified xsi:type="dcterms:W3CDTF">2020-08-23T18:21:00Z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0x0101008BC3E60D8C8AD94BAD34364C1321ED9E</vt:lpwstr>
  </property>
</Properties>
</file>